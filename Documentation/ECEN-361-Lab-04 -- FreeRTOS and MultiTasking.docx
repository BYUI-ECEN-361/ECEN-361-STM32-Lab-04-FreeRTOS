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FEB8" w14:textId="17944E4E" w:rsidR="00754403" w:rsidRPr="00403EF6" w:rsidRDefault="003E0263" w:rsidP="00A33958">
      <w:pPr>
        <w:pStyle w:val="Title"/>
        <w:jc w:val="right"/>
      </w:pPr>
      <w:r>
        <w:t>ECEN-</w:t>
      </w:r>
      <w:proofErr w:type="gramStart"/>
      <w:r>
        <w:t xml:space="preserve">361  </w:t>
      </w:r>
      <w:r w:rsidR="00754403" w:rsidRPr="00403EF6">
        <w:t>Lab</w:t>
      </w:r>
      <w:proofErr w:type="gramEnd"/>
      <w:r w:rsidR="00754403" w:rsidRPr="00403EF6">
        <w:t>-0</w:t>
      </w:r>
      <w:r w:rsidR="007E05D5">
        <w:t>4</w:t>
      </w:r>
      <w:r w:rsidR="00754403" w:rsidRPr="00403EF6">
        <w:t>:</w:t>
      </w:r>
      <w:r w:rsidR="007E05D5">
        <w:t>FreeRTOS &amp; Multi-tasking</w:t>
      </w:r>
    </w:p>
    <w:p w14:paraId="3BD9FA05" w14:textId="77777777" w:rsidR="001574D8" w:rsidRDefault="001574D8" w:rsidP="002B6F81">
      <w:pPr>
        <w:pStyle w:val="Heading1"/>
      </w:pPr>
    </w:p>
    <w:p w14:paraId="54B07129" w14:textId="7B2B0235" w:rsidR="001574D8" w:rsidRPr="002703A2" w:rsidRDefault="001574D8" w:rsidP="002B6F81">
      <w:pPr>
        <w:pStyle w:val="Heading1"/>
        <w:rPr>
          <w:color w:val="FF0000"/>
        </w:rPr>
      </w:pPr>
      <w:r>
        <w:t>NAME</w:t>
      </w:r>
      <w:r w:rsidRPr="002703A2">
        <w:rPr>
          <w:color w:val="FF0000"/>
        </w:rPr>
        <w:t>:</w:t>
      </w:r>
      <w:r w:rsidR="002703A2">
        <w:rPr>
          <w:color w:val="FF0000"/>
        </w:rPr>
        <w:tab/>
      </w:r>
      <w:r w:rsidRPr="002703A2">
        <w:rPr>
          <w:color w:val="FF0000"/>
        </w:rPr>
        <w:t xml:space="preserve"> ___________________________________</w:t>
      </w:r>
    </w:p>
    <w:p w14:paraId="65615F41" w14:textId="77777777" w:rsidR="001574D8" w:rsidRDefault="001574D8" w:rsidP="00DB4790"/>
    <w:p w14:paraId="11DCA739" w14:textId="34596AC2" w:rsidR="00754403" w:rsidRDefault="00754403" w:rsidP="002B6F81">
      <w:pPr>
        <w:pStyle w:val="Heading1"/>
      </w:pPr>
      <w:r w:rsidRPr="002B6F81">
        <w:t>Introduction</w:t>
      </w:r>
      <w:r w:rsidR="001E03E1">
        <w:t xml:space="preserve"> and Objective of the Lab</w:t>
      </w:r>
    </w:p>
    <w:p w14:paraId="263DBF46" w14:textId="44998501" w:rsidR="006876B7" w:rsidRDefault="00ED2072" w:rsidP="006745E1">
      <w:r>
        <w:t xml:space="preserve">In Lab-02, we saw how </w:t>
      </w:r>
      <w:r w:rsidR="00276792">
        <w:t xml:space="preserve">individual counter blocks could </w:t>
      </w:r>
      <w:r w:rsidR="00EF568F">
        <w:t>initiate tasks and work like a multi-tasking system.  Each timer block would</w:t>
      </w:r>
      <w:r w:rsidR="00FE0CF5">
        <w:t xml:space="preserve"> produce an </w:t>
      </w:r>
      <w:proofErr w:type="gramStart"/>
      <w:r w:rsidR="00FE0CF5">
        <w:t>interrupt</w:t>
      </w:r>
      <w:proofErr w:type="gramEnd"/>
      <w:r w:rsidR="00FE0CF5">
        <w:t xml:space="preserve">, launch the task, then </w:t>
      </w:r>
      <w:r w:rsidR="00AE4042">
        <w:t>re-start its count.  In “parallel” we had</w:t>
      </w:r>
    </w:p>
    <w:p w14:paraId="4CB8BBDA" w14:textId="4A476B64" w:rsidR="00AE4042" w:rsidRDefault="00AE4042" w:rsidP="00460017">
      <w:pPr>
        <w:pStyle w:val="ListParagraph"/>
        <w:numPr>
          <w:ilvl w:val="0"/>
          <w:numId w:val="25"/>
        </w:numPr>
      </w:pPr>
      <w:r>
        <w:t>3 different LEDs blinking</w:t>
      </w:r>
    </w:p>
    <w:p w14:paraId="018BE63C" w14:textId="5CBC2C7B" w:rsidR="00460017" w:rsidRDefault="00460017" w:rsidP="00460017">
      <w:pPr>
        <w:pStyle w:val="ListParagraph"/>
        <w:numPr>
          <w:ilvl w:val="0"/>
          <w:numId w:val="25"/>
        </w:numPr>
      </w:pPr>
      <w:r>
        <w:t xml:space="preserve">A timer cycling </w:t>
      </w:r>
      <w:proofErr w:type="gramStart"/>
      <w:r>
        <w:t>thru</w:t>
      </w:r>
      <w:proofErr w:type="gramEnd"/>
      <w:r>
        <w:t>, displaying each of the Seven-Segment display digits.</w:t>
      </w:r>
    </w:p>
    <w:p w14:paraId="7792DDF4" w14:textId="16A91EB2" w:rsidR="00AE4042" w:rsidRDefault="006464AF" w:rsidP="00460017">
      <w:pPr>
        <w:pStyle w:val="ListParagraph"/>
        <w:numPr>
          <w:ilvl w:val="0"/>
          <w:numId w:val="25"/>
        </w:numPr>
      </w:pPr>
      <w:r>
        <w:t>Random Reaction Timer counting</w:t>
      </w:r>
    </w:p>
    <w:p w14:paraId="59B3D78F" w14:textId="30614516" w:rsidR="006464AF" w:rsidRDefault="006464AF" w:rsidP="00460017">
      <w:pPr>
        <w:pStyle w:val="ListParagraph"/>
        <w:numPr>
          <w:ilvl w:val="0"/>
          <w:numId w:val="25"/>
        </w:numPr>
      </w:pPr>
      <w:r>
        <w:t xml:space="preserve">A </w:t>
      </w:r>
      <w:r w:rsidR="00460017">
        <w:t xml:space="preserve">response-timer </w:t>
      </w:r>
      <w:proofErr w:type="gramStart"/>
      <w:r w:rsidR="00460017">
        <w:t>keeping</w:t>
      </w:r>
      <w:proofErr w:type="gramEnd"/>
      <w:r w:rsidR="00460017">
        <w:t xml:space="preserve"> track of how long till a button was pressed.</w:t>
      </w:r>
    </w:p>
    <w:p w14:paraId="2E7C0B68" w14:textId="70032A3B" w:rsidR="00460017" w:rsidRDefault="00460017" w:rsidP="00460017">
      <w:pPr>
        <w:pStyle w:val="ListParagraph"/>
        <w:numPr>
          <w:ilvl w:val="0"/>
          <w:numId w:val="25"/>
        </w:numPr>
      </w:pPr>
      <w:r>
        <w:t xml:space="preserve">A serial port timer sending UART data </w:t>
      </w:r>
      <w:r w:rsidR="00802BE0">
        <w:t>to the USB-COM: port.</w:t>
      </w:r>
    </w:p>
    <w:p w14:paraId="0A431732" w14:textId="1CFFBD7A" w:rsidR="001B724A" w:rsidRDefault="00D30C5E" w:rsidP="006745E1">
      <w:r>
        <w:t xml:space="preserve">While this operated like a multi-tasking system, </w:t>
      </w:r>
      <w:r w:rsidR="004F6524">
        <w:t>the reality</w:t>
      </w:r>
      <w:r>
        <w:t xml:space="preserve"> is that there were very strict limitations and flexibility to this system.  Our Nucleo was running out of timer blocks, there was no controlled/shared memory, interrupts </w:t>
      </w:r>
      <w:r w:rsidR="008E1152">
        <w:t xml:space="preserve">had to planned such they were never “nested,” etc.  This brute force approach </w:t>
      </w:r>
      <w:r w:rsidR="00AB7C47">
        <w:t xml:space="preserve">is not scalable.  </w:t>
      </w:r>
    </w:p>
    <w:p w14:paraId="316BF59D" w14:textId="77777777" w:rsidR="001B724A" w:rsidRDefault="001B724A" w:rsidP="006745E1"/>
    <w:p w14:paraId="26614D0E" w14:textId="49D25C02" w:rsidR="001B724A" w:rsidRDefault="001B724A" w:rsidP="006745E1">
      <w:r>
        <w:t xml:space="preserve">In Lab-03 we examined a simple approach to looking at </w:t>
      </w:r>
      <w:r w:rsidR="002275D5">
        <w:t xml:space="preserve">how to launch multiple jobs per </w:t>
      </w:r>
      <w:proofErr w:type="gramStart"/>
      <w:r w:rsidR="002275D5">
        <w:t>a scheduler</w:t>
      </w:r>
      <w:proofErr w:type="gramEnd"/>
      <w:r w:rsidR="002275D5">
        <w:t>.</w:t>
      </w:r>
    </w:p>
    <w:p w14:paraId="48F189E0" w14:textId="77777777" w:rsidR="002275D5" w:rsidRDefault="002275D5" w:rsidP="006745E1"/>
    <w:p w14:paraId="194931ED" w14:textId="4ADD9362" w:rsidR="00802BE0" w:rsidRDefault="00AB7C47" w:rsidP="006745E1">
      <w:r>
        <w:t>Our next step is to implement a true</w:t>
      </w:r>
      <w:r w:rsidR="00ED47DD">
        <w:t>, commercial-grade</w:t>
      </w:r>
      <w:r>
        <w:t xml:space="preserve"> RTOS, which gives us all the infrastructure needed to implement multi-tasking.</w:t>
      </w:r>
      <w:r w:rsidR="00E90F47">
        <w:t xml:space="preserve">  Instead of using multiple counters/timers/interrupts, we will now let the </w:t>
      </w:r>
      <w:r w:rsidR="00ED47DD">
        <w:t xml:space="preserve">RTOS </w:t>
      </w:r>
      <w:r w:rsidR="00484A1A">
        <w:t xml:space="preserve">manage task swapping, memory management, and all else, based on a single </w:t>
      </w:r>
      <w:r w:rsidR="001B724A">
        <w:t>timer:  SYSTICK.</w:t>
      </w:r>
    </w:p>
    <w:p w14:paraId="39A9863A" w14:textId="77777777" w:rsidR="001B724A" w:rsidRDefault="001B724A" w:rsidP="006745E1"/>
    <w:p w14:paraId="0A426E72" w14:textId="64BFA5A5" w:rsidR="001B724A" w:rsidRDefault="002275D5" w:rsidP="006745E1">
      <w:r>
        <w:t xml:space="preserve">FreeRTOS will be the RTOS of choice for this class.  </w:t>
      </w:r>
      <w:r w:rsidR="00CD782B">
        <w:t>The benefits and reasons for this system are reviewed in class, and it is supported directly with the STM32CubeIDE that we use.  This lab will</w:t>
      </w:r>
      <w:r w:rsidR="00F54050">
        <w:t xml:space="preserve"> be the first use of FreeRTOS in our labs and has the following objectives:</w:t>
      </w:r>
    </w:p>
    <w:p w14:paraId="3F488EAE" w14:textId="77777777" w:rsidR="00F54050" w:rsidRDefault="00F54050" w:rsidP="006745E1"/>
    <w:p w14:paraId="3853DC0E" w14:textId="48828FAC" w:rsidR="00326AF4" w:rsidRDefault="00326AF4" w:rsidP="00326AF4">
      <w:pPr>
        <w:tabs>
          <w:tab w:val="left" w:pos="1080"/>
        </w:tabs>
      </w:pPr>
      <w:r>
        <w:t>Part 1:</w:t>
      </w:r>
      <w:r>
        <w:tab/>
        <w:t>Introduction of FreeRTOS with a process-based ‘blinky’ project.</w:t>
      </w:r>
    </w:p>
    <w:p w14:paraId="1DE94A12" w14:textId="57F5D66F" w:rsidR="00326AF4" w:rsidRDefault="00326AF4" w:rsidP="009F2AEF">
      <w:pPr>
        <w:tabs>
          <w:tab w:val="left" w:pos="1080"/>
        </w:tabs>
        <w:ind w:left="1080" w:hanging="1080"/>
      </w:pPr>
      <w:r>
        <w:t>Part 2:</w:t>
      </w:r>
      <w:r>
        <w:tab/>
      </w:r>
      <w:r w:rsidR="00C77E98">
        <w:t>Creation of tasks to do the same</w:t>
      </w:r>
      <w:r w:rsidR="00691A22">
        <w:t xml:space="preserve"> things we did in Lab-02, but with processes controlled by FreeRTOS instead of</w:t>
      </w:r>
      <w:r w:rsidR="009F2AEF">
        <w:t xml:space="preserve"> setting-up and controlling all the timers.</w:t>
      </w:r>
    </w:p>
    <w:p w14:paraId="19580BD7" w14:textId="77777777" w:rsidR="00802BE0" w:rsidRDefault="00802BE0" w:rsidP="006745E1"/>
    <w:p w14:paraId="76FDBEB7" w14:textId="280D17D5" w:rsidR="000E4DCF" w:rsidRDefault="000E4DCF" w:rsidP="006745E1">
      <w:r>
        <w:t>For each of the parts, follow the instructions, then fill in answers to the questions</w:t>
      </w:r>
      <w:r w:rsidR="00427FAB">
        <w:t xml:space="preserve">.  Expected answers are indicated in the boxes with </w:t>
      </w:r>
      <w:r w:rsidR="00427FAB" w:rsidRPr="00427FAB">
        <w:rPr>
          <w:color w:val="FF0000"/>
        </w:rPr>
        <w:t>red text/spaces to fill in answers</w:t>
      </w:r>
      <w:r w:rsidR="00427FAB">
        <w:t>.</w:t>
      </w:r>
    </w:p>
    <w:p w14:paraId="0DFF2A88" w14:textId="21581185" w:rsidR="005B207D" w:rsidRDefault="005B207D" w:rsidP="006745E1"/>
    <w:p w14:paraId="5907F47F" w14:textId="4660355B" w:rsidR="002B6F81" w:rsidRDefault="005611C1" w:rsidP="009362C0">
      <w:pPr>
        <w:pStyle w:val="Heading1"/>
      </w:pPr>
      <w:r>
        <w:t xml:space="preserve">Lab </w:t>
      </w:r>
      <w:r w:rsidR="008E7F1F">
        <w:t>Instructions</w:t>
      </w:r>
    </w:p>
    <w:p w14:paraId="4A39A49A" w14:textId="0017E6B4" w:rsidR="00E1077E" w:rsidRDefault="000B110B" w:rsidP="004D5F44">
      <w:pPr>
        <w:pStyle w:val="Heading2"/>
      </w:pPr>
      <w:r>
        <w:t xml:space="preserve">Part 1:  Starting with the YT-based, add the </w:t>
      </w:r>
      <w:proofErr w:type="spellStart"/>
      <w:r>
        <w:t>MultiBoard</w:t>
      </w:r>
      <w:proofErr w:type="spellEnd"/>
      <w:r>
        <w:t xml:space="preserve"> into the </w:t>
      </w:r>
      <w:proofErr w:type="gramStart"/>
      <w:r>
        <w:t>project</w:t>
      </w:r>
      <w:proofErr w:type="gramEnd"/>
    </w:p>
    <w:p w14:paraId="2D410D5E" w14:textId="3209F8A2" w:rsidR="000B110B" w:rsidRDefault="002E42BE" w:rsidP="000B110B">
      <w:r>
        <w:t xml:space="preserve">Before the lab, you should’ve followed the instructions for the Pre-lab-4 </w:t>
      </w:r>
      <w:proofErr w:type="gramStart"/>
      <w:r>
        <w:t>Exam, and</w:t>
      </w:r>
      <w:proofErr w:type="gramEnd"/>
      <w:r>
        <w:t xml:space="preserve"> built a ‘blinky’ </w:t>
      </w:r>
      <w:r w:rsidR="0075284E">
        <w:t xml:space="preserve">that runs from FreeRTOS.  </w:t>
      </w:r>
      <w:r w:rsidR="00AF2FBC">
        <w:t>Steps:</w:t>
      </w:r>
    </w:p>
    <w:p w14:paraId="2652E6DD" w14:textId="2EAB7167" w:rsidR="00AF2FBC" w:rsidRDefault="003D71DD" w:rsidP="000B110B">
      <w:r w:rsidRPr="003D71DD">
        <w:rPr>
          <w:rStyle w:val="Heading3Char"/>
        </w:rPr>
        <w:t>Steps</w:t>
      </w:r>
      <w:r>
        <w:t>:</w:t>
      </w:r>
    </w:p>
    <w:p w14:paraId="4688F6D6" w14:textId="77777777" w:rsidR="00CC0CE0" w:rsidRDefault="005C4060" w:rsidP="004901E3">
      <w:pPr>
        <w:pStyle w:val="ListParagraph"/>
        <w:numPr>
          <w:ilvl w:val="0"/>
          <w:numId w:val="26"/>
        </w:numPr>
      </w:pPr>
      <w:r>
        <w:t>With th</w:t>
      </w:r>
      <w:r w:rsidR="00E43CA8">
        <w:t xml:space="preserve">at project working, power-down the Nucleo, add on the multi-function shield, and start your </w:t>
      </w:r>
      <w:r w:rsidR="00CC0CE0">
        <w:t xml:space="preserve">FreeRTOS blinky again.  </w:t>
      </w:r>
    </w:p>
    <w:p w14:paraId="2AB8109E" w14:textId="3B04AE3D" w:rsidR="003D71DD" w:rsidRPr="000B110B" w:rsidRDefault="003D71DD" w:rsidP="000B110B"/>
    <w:p w14:paraId="275DAC11" w14:textId="12D97CE5" w:rsidR="00A04068" w:rsidRDefault="0080766B" w:rsidP="0080766B">
      <w:r>
        <w:rPr>
          <w:noProof/>
        </w:rPr>
        <w:lastRenderedPageBreak/>
        <mc:AlternateContent>
          <mc:Choice Requires="wps">
            <w:drawing>
              <wp:anchor distT="45720" distB="45720" distL="114300" distR="114300" simplePos="0" relativeHeight="251655680" behindDoc="0" locked="0" layoutInCell="1" allowOverlap="1" wp14:anchorId="1D1A1103" wp14:editId="034D6A22">
                <wp:simplePos x="0" y="0"/>
                <wp:positionH relativeFrom="column">
                  <wp:posOffset>533400</wp:posOffset>
                </wp:positionH>
                <wp:positionV relativeFrom="paragraph">
                  <wp:posOffset>22860</wp:posOffset>
                </wp:positionV>
                <wp:extent cx="6324600" cy="2085975"/>
                <wp:effectExtent l="0" t="0" r="19050" b="28575"/>
                <wp:wrapSquare wrapText="bothSides"/>
                <wp:docPr id="413698033" name="Text Box 4136980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085975"/>
                        </a:xfrm>
                        <a:prstGeom prst="rect">
                          <a:avLst/>
                        </a:prstGeom>
                        <a:solidFill>
                          <a:srgbClr val="FFFFFF"/>
                        </a:solidFill>
                        <a:ln w="9525">
                          <a:solidFill>
                            <a:srgbClr val="FF0000"/>
                          </a:solidFill>
                          <a:miter lim="800000"/>
                          <a:headEnd/>
                          <a:tailEnd/>
                        </a:ln>
                      </wps:spPr>
                      <wps:txbx>
                        <w:txbxContent>
                          <w:p w14:paraId="442A57E2" w14:textId="77777777" w:rsidR="003B13FF" w:rsidRDefault="003B13FF" w:rsidP="003B13FF">
                            <w:pPr>
                              <w:pStyle w:val="Heading2"/>
                            </w:pPr>
                            <w:r>
                              <w:t>2 Pts.</w:t>
                            </w:r>
                          </w:p>
                          <w:p w14:paraId="28D64AFB" w14:textId="77777777" w:rsidR="00B87AB7" w:rsidRDefault="00B87AB7" w:rsidP="00B87AB7">
                            <w:pPr>
                              <w:ind w:left="720" w:hanging="810"/>
                            </w:pPr>
                          </w:p>
                          <w:p w14:paraId="2FB7552D" w14:textId="38F437C1" w:rsidR="00CC0CE0" w:rsidRDefault="00CC0CE0" w:rsidP="00A04068">
                            <w:pPr>
                              <w:pStyle w:val="ListParagraph"/>
                              <w:numPr>
                                <w:ilvl w:val="0"/>
                                <w:numId w:val="27"/>
                              </w:numPr>
                            </w:pPr>
                            <w:r>
                              <w:t>Which li</w:t>
                            </w:r>
                            <w:r w:rsidR="007F40BE">
                              <w:t xml:space="preserve">ght blinks on the </w:t>
                            </w:r>
                            <w:proofErr w:type="spellStart"/>
                            <w:r w:rsidR="007F40BE">
                              <w:t>mu</w:t>
                            </w:r>
                            <w:r w:rsidR="00177085">
                              <w:t>ltiBoard</w:t>
                            </w:r>
                            <w:proofErr w:type="spellEnd"/>
                            <w:r w:rsidR="00177085">
                              <w:t>?</w:t>
                            </w:r>
                          </w:p>
                          <w:p w14:paraId="3C79BCEE" w14:textId="77777777" w:rsidR="00A04068" w:rsidRDefault="00A04068" w:rsidP="00CC0CE0"/>
                          <w:p w14:paraId="4CBCC226" w14:textId="57158C72" w:rsidR="00A04068" w:rsidRPr="00A04068" w:rsidRDefault="00A04068" w:rsidP="0080766B">
                            <w:pPr>
                              <w:ind w:left="720" w:firstLine="720"/>
                              <w:rPr>
                                <w:color w:val="FF0000"/>
                              </w:rPr>
                            </w:pPr>
                            <w:r w:rsidRPr="00A04068">
                              <w:rPr>
                                <w:color w:val="FF0000"/>
                              </w:rPr>
                              <w:t>_____________________________________</w:t>
                            </w:r>
                            <w:r w:rsidR="0080766B">
                              <w:rPr>
                                <w:color w:val="FF0000"/>
                              </w:rPr>
                              <w:t>___________</w:t>
                            </w:r>
                            <w:r w:rsidRPr="00A04068">
                              <w:rPr>
                                <w:color w:val="FF0000"/>
                              </w:rPr>
                              <w:t>_____</w:t>
                            </w:r>
                          </w:p>
                          <w:p w14:paraId="091AF1D4" w14:textId="77777777" w:rsidR="00A04068" w:rsidRDefault="00A04068" w:rsidP="00CC0CE0"/>
                          <w:p w14:paraId="6AE6EA11" w14:textId="77777777" w:rsidR="00A04068" w:rsidRDefault="00A04068" w:rsidP="00CC0CE0"/>
                          <w:p w14:paraId="38555511" w14:textId="11E63A44" w:rsidR="00177085" w:rsidRDefault="00177085" w:rsidP="00A04068">
                            <w:pPr>
                              <w:pStyle w:val="ListParagraph"/>
                              <w:numPr>
                                <w:ilvl w:val="0"/>
                                <w:numId w:val="27"/>
                              </w:numPr>
                            </w:pPr>
                            <w:r>
                              <w:t>Do the lights (</w:t>
                            </w:r>
                            <w:proofErr w:type="spellStart"/>
                            <w:r w:rsidR="00A04068">
                              <w:t>M</w:t>
                            </w:r>
                            <w:r>
                              <w:t>ultiBoard</w:t>
                            </w:r>
                            <w:proofErr w:type="spellEnd"/>
                            <w:r>
                              <w:t xml:space="preserve"> &amp; </w:t>
                            </w:r>
                            <w:r w:rsidR="00080ACA">
                              <w:t>main Nucleo User light (LD2) blink the same?</w:t>
                            </w:r>
                          </w:p>
                          <w:p w14:paraId="77713EBB" w14:textId="6A415689" w:rsidR="00CC0CE0" w:rsidRDefault="00CC0CE0" w:rsidP="00CC0CE0"/>
                          <w:p w14:paraId="7B7C635A" w14:textId="6CAC45F8" w:rsidR="00A04068" w:rsidRPr="00A04068" w:rsidRDefault="00A04068" w:rsidP="0080766B">
                            <w:pPr>
                              <w:ind w:left="720" w:firstLine="720"/>
                              <w:rPr>
                                <w:color w:val="FF0000"/>
                              </w:rPr>
                            </w:pPr>
                            <w:r w:rsidRPr="00A04068">
                              <w:rPr>
                                <w:color w:val="FF0000"/>
                              </w:rPr>
                              <w:t>______________________________</w:t>
                            </w:r>
                            <w:r w:rsidR="0080766B">
                              <w:rPr>
                                <w:color w:val="FF0000"/>
                              </w:rPr>
                              <w:t>__________</w:t>
                            </w:r>
                            <w:r w:rsidRPr="00A04068">
                              <w:rPr>
                                <w:color w:val="FF0000"/>
                              </w:rPr>
                              <w:t>____________</w:t>
                            </w:r>
                          </w:p>
                          <w:p w14:paraId="7CEF1819" w14:textId="77777777" w:rsidR="00A04068" w:rsidRDefault="00A04068" w:rsidP="00CC0C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1A1103" id="_x0000_t202" coordsize="21600,21600" o:spt="202" path="m,l,21600r21600,l21600,xe">
                <v:stroke joinstyle="miter"/>
                <v:path gradientshapeok="t" o:connecttype="rect"/>
              </v:shapetype>
              <v:shape id="Text Box 413698033" o:spid="_x0000_s1026" type="#_x0000_t202" style="position:absolute;left:0;text-align:left;margin-left:42pt;margin-top:1.8pt;width:498pt;height:164.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" strokecolor="red">
                <v:textbox>
                  <w:txbxContent>
                    <w:p w14:paraId="442A57E2" w14:textId="77777777" w:rsidR="003B13FF" w:rsidRDefault="003B13FF" w:rsidP="003B13FF">
                      <w:pPr>
                        <w:pStyle w:val="Heading2"/>
                      </w:pPr>
                      <w:r>
                        <w:t>2 Pts.</w:t>
                      </w:r>
                    </w:p>
                    <w:p w14:paraId="28D64AFB" w14:textId="77777777" w:rsidR="00B87AB7" w:rsidRDefault="00B87AB7" w:rsidP="00B87AB7">
                      <w:pPr>
                        <w:ind w:left="720" w:hanging="810"/>
                      </w:pPr>
                    </w:p>
                    <w:p w14:paraId="2FB7552D" w14:textId="38F437C1" w:rsidR="00CC0CE0" w:rsidRDefault="00CC0CE0" w:rsidP="00A04068">
                      <w:pPr>
                        <w:pStyle w:val="ListParagraph"/>
                        <w:numPr>
                          <w:ilvl w:val="0"/>
                          <w:numId w:val="27"/>
                        </w:numPr>
                      </w:pPr>
                      <w:r>
                        <w:t>Which li</w:t>
                      </w:r>
                      <w:r w:rsidR="007F40BE">
                        <w:t xml:space="preserve">ght blinks on the </w:t>
                      </w:r>
                      <w:proofErr w:type="spellStart"/>
                      <w:r w:rsidR="007F40BE">
                        <w:t>mu</w:t>
                      </w:r>
                      <w:r w:rsidR="00177085">
                        <w:t>ltiBoard</w:t>
                      </w:r>
                      <w:proofErr w:type="spellEnd"/>
                      <w:r w:rsidR="00177085">
                        <w:t>?</w:t>
                      </w:r>
                    </w:p>
                    <w:p w14:paraId="3C79BCEE" w14:textId="77777777" w:rsidR="00A04068" w:rsidRDefault="00A04068" w:rsidP="00CC0CE0"/>
                    <w:p w14:paraId="4CBCC226" w14:textId="57158C72" w:rsidR="00A04068" w:rsidRPr="00A04068" w:rsidRDefault="00A04068" w:rsidP="0080766B">
                      <w:pPr>
                        <w:ind w:left="720" w:firstLine="720"/>
                        <w:rPr>
                          <w:color w:val="FF0000"/>
                        </w:rPr>
                      </w:pPr>
                      <w:r w:rsidRPr="00A04068">
                        <w:rPr>
                          <w:color w:val="FF0000"/>
                        </w:rPr>
                        <w:t>_____________________________________</w:t>
                      </w:r>
                      <w:r w:rsidR="0080766B">
                        <w:rPr>
                          <w:color w:val="FF0000"/>
                        </w:rPr>
                        <w:t>___________</w:t>
                      </w:r>
                      <w:r w:rsidRPr="00A04068">
                        <w:rPr>
                          <w:color w:val="FF0000"/>
                        </w:rPr>
                        <w:t>_____</w:t>
                      </w:r>
                    </w:p>
                    <w:p w14:paraId="091AF1D4" w14:textId="77777777" w:rsidR="00A04068" w:rsidRDefault="00A04068" w:rsidP="00CC0CE0"/>
                    <w:p w14:paraId="6AE6EA11" w14:textId="77777777" w:rsidR="00A04068" w:rsidRDefault="00A04068" w:rsidP="00CC0CE0"/>
                    <w:p w14:paraId="38555511" w14:textId="11E63A44" w:rsidR="00177085" w:rsidRDefault="00177085" w:rsidP="00A04068">
                      <w:pPr>
                        <w:pStyle w:val="ListParagraph"/>
                        <w:numPr>
                          <w:ilvl w:val="0"/>
                          <w:numId w:val="27"/>
                        </w:numPr>
                      </w:pPr>
                      <w:r>
                        <w:t>Do the lights (</w:t>
                      </w:r>
                      <w:proofErr w:type="spellStart"/>
                      <w:r w:rsidR="00A04068">
                        <w:t>M</w:t>
                      </w:r>
                      <w:r>
                        <w:t>ultiBoard</w:t>
                      </w:r>
                      <w:proofErr w:type="spellEnd"/>
                      <w:r>
                        <w:t xml:space="preserve"> &amp; </w:t>
                      </w:r>
                      <w:r w:rsidR="00080ACA">
                        <w:t>main Nucleo User light (LD2) blink the same?</w:t>
                      </w:r>
                    </w:p>
                    <w:p w14:paraId="77713EBB" w14:textId="6A415689" w:rsidR="00CC0CE0" w:rsidRDefault="00CC0CE0" w:rsidP="00CC0CE0"/>
                    <w:p w14:paraId="7B7C635A" w14:textId="6CAC45F8" w:rsidR="00A04068" w:rsidRPr="00A04068" w:rsidRDefault="00A04068" w:rsidP="0080766B">
                      <w:pPr>
                        <w:ind w:left="720" w:firstLine="720"/>
                        <w:rPr>
                          <w:color w:val="FF0000"/>
                        </w:rPr>
                      </w:pPr>
                      <w:r w:rsidRPr="00A04068">
                        <w:rPr>
                          <w:color w:val="FF0000"/>
                        </w:rPr>
                        <w:t>______________________________</w:t>
                      </w:r>
                      <w:r w:rsidR="0080766B">
                        <w:rPr>
                          <w:color w:val="FF0000"/>
                        </w:rPr>
                        <w:t>__________</w:t>
                      </w:r>
                      <w:r w:rsidRPr="00A04068">
                        <w:rPr>
                          <w:color w:val="FF0000"/>
                        </w:rPr>
                        <w:t>____________</w:t>
                      </w:r>
                    </w:p>
                    <w:p w14:paraId="7CEF1819" w14:textId="77777777" w:rsidR="00A04068" w:rsidRDefault="00A04068" w:rsidP="00CC0CE0"/>
                  </w:txbxContent>
                </v:textbox>
                <w10:wrap type="square"/>
              </v:shape>
            </w:pict>
          </mc:Fallback>
        </mc:AlternateContent>
      </w:r>
      <w:r w:rsidR="00B87AB7">
        <w:t>2</w:t>
      </w:r>
    </w:p>
    <w:p w14:paraId="195AD2C8" w14:textId="77777777" w:rsidR="00A04068" w:rsidRDefault="00A04068" w:rsidP="0080766B"/>
    <w:p w14:paraId="71EC2E19" w14:textId="77777777" w:rsidR="00A04068" w:rsidRDefault="00A04068" w:rsidP="0080766B"/>
    <w:p w14:paraId="0F23E0E3" w14:textId="77777777" w:rsidR="00A04068" w:rsidRDefault="00A04068" w:rsidP="0080766B"/>
    <w:p w14:paraId="6BA755A8" w14:textId="77777777" w:rsidR="00A04068" w:rsidRDefault="00A04068" w:rsidP="0080766B"/>
    <w:p w14:paraId="1D40AB7F" w14:textId="77777777" w:rsidR="00A04068" w:rsidRDefault="00A04068" w:rsidP="0080766B"/>
    <w:p w14:paraId="77166355" w14:textId="77777777" w:rsidR="00A04068" w:rsidRDefault="00A04068" w:rsidP="0080766B"/>
    <w:p w14:paraId="295C0460" w14:textId="77777777" w:rsidR="00A04068" w:rsidRDefault="00A04068" w:rsidP="0080766B"/>
    <w:p w14:paraId="61CC5DCD" w14:textId="77777777" w:rsidR="00A04068" w:rsidRDefault="00A04068" w:rsidP="0080766B"/>
    <w:p w14:paraId="7EA2BEA3" w14:textId="77777777" w:rsidR="00A04068" w:rsidRDefault="00A04068" w:rsidP="001B1B81"/>
    <w:p w14:paraId="5A7532B0" w14:textId="77777777" w:rsidR="00A04068" w:rsidRDefault="00A04068" w:rsidP="001B1B81"/>
    <w:p w14:paraId="26D123D1" w14:textId="77777777" w:rsidR="00A04068" w:rsidRDefault="00A04068" w:rsidP="001B1B81"/>
    <w:p w14:paraId="57D01172" w14:textId="55AC4A2C" w:rsidR="001B1B81" w:rsidRDefault="001B1B81" w:rsidP="008F5473">
      <w:pPr>
        <w:jc w:val="left"/>
      </w:pPr>
      <w:r>
        <w:t xml:space="preserve">Finally, locate the process in the code where the </w:t>
      </w:r>
      <w:r w:rsidR="00FA4816">
        <w:t>on-board light is toggled.</w:t>
      </w:r>
      <w:r w:rsidR="008F5473">
        <w:t xml:space="preserve">  Look for:</w:t>
      </w:r>
      <w:r w:rsidR="008F5473">
        <w:br/>
      </w:r>
    </w:p>
    <w:p w14:paraId="2B97153D" w14:textId="77777777" w:rsidR="00092DCC" w:rsidRPr="00092DCC" w:rsidRDefault="00092DCC" w:rsidP="00092DCC">
      <w:pPr>
        <w:pStyle w:val="NormalWeb"/>
        <w:shd w:val="clear" w:color="auto" w:fill="FFFFFF"/>
        <w:spacing w:before="0" w:beforeAutospacing="0" w:after="0" w:afterAutospacing="0"/>
        <w:ind w:left="1440"/>
        <w:rPr>
          <w:rFonts w:ascii="Courier New" w:hAnsi="Courier New" w:cs="Courier New"/>
          <w:b/>
          <w:bCs/>
          <w:color w:val="0070C0"/>
          <w:sz w:val="20"/>
          <w:szCs w:val="20"/>
        </w:rPr>
      </w:pPr>
      <w:r w:rsidRPr="00092DCC">
        <w:rPr>
          <w:rFonts w:ascii="Courier New" w:hAnsi="Courier New" w:cs="Courier New"/>
          <w:b/>
          <w:bCs/>
          <w:color w:val="0070C0"/>
          <w:sz w:val="20"/>
          <w:szCs w:val="20"/>
          <w:shd w:val="clear" w:color="auto" w:fill="D4D4D4"/>
        </w:rPr>
        <w:t>HAL_GPIO_</w:t>
      </w:r>
      <w:proofErr w:type="gramStart"/>
      <w:r w:rsidRPr="00FC5D7E">
        <w:rPr>
          <w:rFonts w:ascii="Courier New" w:hAnsi="Courier New" w:cs="Courier New"/>
          <w:b/>
          <w:bCs/>
          <w:color w:val="0070C0"/>
          <w:sz w:val="20"/>
          <w:szCs w:val="20"/>
          <w:shd w:val="clear" w:color="auto" w:fill="D4D4D4"/>
        </w:rPr>
        <w:t>TogglePin</w:t>
      </w:r>
      <w:r w:rsidRPr="00092DCC">
        <w:rPr>
          <w:rFonts w:ascii="Courier New" w:hAnsi="Courier New" w:cs="Courier New"/>
          <w:b/>
          <w:bCs/>
          <w:color w:val="0070C0"/>
          <w:sz w:val="20"/>
          <w:szCs w:val="20"/>
        </w:rPr>
        <w:t>(</w:t>
      </w:r>
      <w:proofErr w:type="gramEnd"/>
      <w:r w:rsidRPr="00092DCC">
        <w:rPr>
          <w:rFonts w:ascii="Courier New" w:hAnsi="Courier New" w:cs="Courier New"/>
          <w:b/>
          <w:bCs/>
          <w:color w:val="0070C0"/>
          <w:sz w:val="20"/>
          <w:szCs w:val="20"/>
        </w:rPr>
        <w:t>GPIOA,GPIO_PIN_5);</w:t>
      </w:r>
    </w:p>
    <w:p w14:paraId="5E1695A2" w14:textId="77777777" w:rsidR="00092DCC" w:rsidRPr="00092DCC" w:rsidRDefault="00092DCC" w:rsidP="00092DCC">
      <w:pPr>
        <w:pStyle w:val="NormalWeb"/>
        <w:shd w:val="clear" w:color="auto" w:fill="FFFFFF"/>
        <w:spacing w:before="0" w:beforeAutospacing="0" w:after="0" w:afterAutospacing="0"/>
        <w:ind w:left="1440"/>
        <w:rPr>
          <w:rFonts w:ascii="Courier New" w:hAnsi="Courier New" w:cs="Courier New"/>
          <w:b/>
          <w:bCs/>
          <w:color w:val="0070C0"/>
          <w:sz w:val="20"/>
          <w:szCs w:val="20"/>
        </w:rPr>
      </w:pPr>
      <w:r w:rsidRPr="00092DCC">
        <w:rPr>
          <w:rFonts w:ascii="Courier New" w:hAnsi="Courier New" w:cs="Courier New"/>
          <w:b/>
          <w:bCs/>
          <w:color w:val="0070C0"/>
          <w:sz w:val="20"/>
          <w:szCs w:val="20"/>
        </w:rPr>
        <w:t xml:space="preserve">    </w:t>
      </w:r>
      <w:proofErr w:type="spellStart"/>
      <w:proofErr w:type="gramStart"/>
      <w:r w:rsidRPr="00092DCC">
        <w:rPr>
          <w:rFonts w:ascii="Courier New" w:hAnsi="Courier New" w:cs="Courier New"/>
          <w:b/>
          <w:bCs/>
          <w:color w:val="0070C0"/>
          <w:sz w:val="20"/>
          <w:szCs w:val="20"/>
        </w:rPr>
        <w:t>osDelay</w:t>
      </w:r>
      <w:proofErr w:type="spellEnd"/>
      <w:r w:rsidRPr="00092DCC">
        <w:rPr>
          <w:rFonts w:ascii="Courier New" w:hAnsi="Courier New" w:cs="Courier New"/>
          <w:b/>
          <w:bCs/>
          <w:color w:val="0070C0"/>
          <w:sz w:val="20"/>
          <w:szCs w:val="20"/>
        </w:rPr>
        <w:t>(</w:t>
      </w:r>
      <w:proofErr w:type="gramEnd"/>
      <w:r w:rsidRPr="00092DCC">
        <w:rPr>
          <w:rFonts w:ascii="Courier New" w:hAnsi="Courier New" w:cs="Courier New"/>
          <w:b/>
          <w:bCs/>
          <w:color w:val="0070C0"/>
          <w:sz w:val="20"/>
          <w:szCs w:val="20"/>
        </w:rPr>
        <w:t>2000);</w:t>
      </w:r>
    </w:p>
    <w:p w14:paraId="2BBF5129" w14:textId="0F15BCD9" w:rsidR="00A811D4" w:rsidRDefault="00A811D4" w:rsidP="001B1B81"/>
    <w:p w14:paraId="7FFCAA69" w14:textId="230C66A8" w:rsidR="00A811D4" w:rsidRDefault="00A811D4" w:rsidP="001B1B81">
      <w:r>
        <w:t>With the MultiFunction Board in place, change that line to toggle the LED D4 instead:</w:t>
      </w:r>
    </w:p>
    <w:p w14:paraId="74ADC593" w14:textId="397908DB" w:rsidR="00A811D4" w:rsidRPr="00092DCC" w:rsidRDefault="00A811D4" w:rsidP="00A811D4">
      <w:pPr>
        <w:pStyle w:val="NormalWeb"/>
        <w:shd w:val="clear" w:color="auto" w:fill="FFFFFF"/>
        <w:spacing w:before="0" w:beforeAutospacing="0" w:after="0" w:afterAutospacing="0"/>
        <w:ind w:left="1440"/>
        <w:rPr>
          <w:rFonts w:ascii="Courier New" w:hAnsi="Courier New" w:cs="Courier New"/>
          <w:b/>
          <w:bCs/>
          <w:color w:val="0070C0"/>
          <w:sz w:val="20"/>
          <w:szCs w:val="20"/>
        </w:rPr>
      </w:pPr>
      <w:r w:rsidRPr="00092DCC">
        <w:rPr>
          <w:rFonts w:ascii="Courier New" w:hAnsi="Courier New" w:cs="Courier New"/>
          <w:b/>
          <w:bCs/>
          <w:color w:val="0070C0"/>
          <w:sz w:val="20"/>
          <w:szCs w:val="20"/>
          <w:shd w:val="clear" w:color="auto" w:fill="D4D4D4"/>
        </w:rPr>
        <w:t>HAL_GPIO_</w:t>
      </w:r>
      <w:proofErr w:type="gramStart"/>
      <w:r w:rsidRPr="00FC5D7E">
        <w:rPr>
          <w:rFonts w:ascii="Courier New" w:hAnsi="Courier New" w:cs="Courier New"/>
          <w:b/>
          <w:bCs/>
          <w:color w:val="0070C0"/>
          <w:sz w:val="20"/>
          <w:szCs w:val="20"/>
          <w:shd w:val="clear" w:color="auto" w:fill="D4D4D4"/>
        </w:rPr>
        <w:t>TogglePin</w:t>
      </w:r>
      <w:r w:rsidRPr="00092DCC">
        <w:rPr>
          <w:rFonts w:ascii="Courier New" w:hAnsi="Courier New" w:cs="Courier New"/>
          <w:b/>
          <w:bCs/>
          <w:color w:val="0070C0"/>
          <w:sz w:val="20"/>
          <w:szCs w:val="20"/>
        </w:rPr>
        <w:t>(</w:t>
      </w:r>
      <w:proofErr w:type="gramEnd"/>
      <w:r w:rsidR="00E342BD">
        <w:rPr>
          <w:rFonts w:ascii="Courier New" w:hAnsi="Courier New" w:cs="Courier New"/>
          <w:b/>
          <w:bCs/>
          <w:color w:val="0070C0"/>
          <w:sz w:val="20"/>
          <w:szCs w:val="20"/>
        </w:rPr>
        <w:t>LED_D4_GPIO_Port,LED_D4</w:t>
      </w:r>
      <w:r w:rsidRPr="00092DCC">
        <w:rPr>
          <w:rFonts w:ascii="Courier New" w:hAnsi="Courier New" w:cs="Courier New"/>
          <w:b/>
          <w:bCs/>
          <w:color w:val="0070C0"/>
          <w:sz w:val="20"/>
          <w:szCs w:val="20"/>
        </w:rPr>
        <w:t>);</w:t>
      </w:r>
    </w:p>
    <w:p w14:paraId="67F6DFA1" w14:textId="77777777" w:rsidR="00FC5D7E" w:rsidRDefault="00FC5D7E" w:rsidP="001B1B81"/>
    <w:p w14:paraId="781A6490" w14:textId="5A0773D4" w:rsidR="008E7F1F" w:rsidRDefault="005611C1" w:rsidP="004D5F44">
      <w:pPr>
        <w:pStyle w:val="Heading2"/>
      </w:pPr>
      <w:r>
        <w:t xml:space="preserve">Part </w:t>
      </w:r>
      <w:r w:rsidR="00885DE0">
        <w:t>2</w:t>
      </w:r>
      <w:r>
        <w:t xml:space="preserve">:  </w:t>
      </w:r>
      <w:r w:rsidR="00327609">
        <w:t>Using</w:t>
      </w:r>
      <w:r w:rsidR="00EC0BF6">
        <w:t xml:space="preserve"> the Mult</w:t>
      </w:r>
      <w:r w:rsidR="009A726F">
        <w:t xml:space="preserve">i-Board </w:t>
      </w:r>
      <w:r w:rsidR="00E1077E">
        <w:t xml:space="preserve">and Launching other FreeRTOS </w:t>
      </w:r>
      <w:proofErr w:type="gramStart"/>
      <w:r w:rsidR="00E1077E">
        <w:t>tasks</w:t>
      </w:r>
      <w:proofErr w:type="gramEnd"/>
    </w:p>
    <w:p w14:paraId="6DC25208" w14:textId="202183A6" w:rsidR="00BC7B77" w:rsidRDefault="005A3517" w:rsidP="00FD338B">
      <w:r>
        <w:t xml:space="preserve">By now, you should’ve </w:t>
      </w:r>
      <w:r w:rsidR="00E94365">
        <w:t>completed the assignment</w:t>
      </w:r>
      <w:r w:rsidR="001E12F1">
        <w:t xml:space="preserve"> (</w:t>
      </w:r>
      <w:hyperlink r:id="rId8" w:history="1">
        <w:r w:rsidR="001E12F1" w:rsidRPr="001E12F1">
          <w:rPr>
            <w:rStyle w:val="Hyperlink"/>
          </w:rPr>
          <w:t>HERE</w:t>
        </w:r>
      </w:hyperlink>
      <w:r w:rsidR="001E12F1">
        <w:t>)</w:t>
      </w:r>
      <w:r w:rsidR="00E94365">
        <w:t xml:space="preserve"> </w:t>
      </w:r>
      <w:r w:rsidR="00162292">
        <w:t xml:space="preserve">about </w:t>
      </w:r>
      <w:r w:rsidR="001C1004">
        <w:t>getting on and using GitHub.</w:t>
      </w:r>
    </w:p>
    <w:p w14:paraId="5C76B073" w14:textId="12BC24EB" w:rsidR="001C1004" w:rsidRDefault="000644B7" w:rsidP="00FD338B">
      <w:r>
        <w:t xml:space="preserve">Start by accepting the assignment in GitHub Classroom for </w:t>
      </w:r>
      <w:r w:rsidR="00D07A56">
        <w:t>ECEN-361-Lab</w:t>
      </w:r>
      <w:r w:rsidR="00AF7C48">
        <w:t>-0</w:t>
      </w:r>
      <w:r w:rsidR="00C103F8">
        <w:t>4</w:t>
      </w:r>
      <w:r w:rsidR="00A93001">
        <w:t>.  Clone the repo</w:t>
      </w:r>
      <w:r w:rsidR="00FD28CD">
        <w:t>.</w:t>
      </w:r>
    </w:p>
    <w:p w14:paraId="462EBE66" w14:textId="77777777" w:rsidR="00F77A22" w:rsidRDefault="00F77A22" w:rsidP="00FD338B"/>
    <w:p w14:paraId="35546456" w14:textId="089ACE71" w:rsidR="00FD28CD" w:rsidRPr="008B48F4" w:rsidRDefault="00FD28CD" w:rsidP="008B48F4">
      <w:pPr>
        <w:pStyle w:val="Heading3"/>
      </w:pPr>
      <w:r w:rsidRPr="008B48F4">
        <w:t xml:space="preserve">Add the repo </w:t>
      </w:r>
      <w:r w:rsidR="0052672B" w:rsidRPr="008B48F4">
        <w:t>project to your workspace.</w:t>
      </w:r>
    </w:p>
    <w:p w14:paraId="432D4F6A" w14:textId="175517C4" w:rsidR="00327609" w:rsidRPr="006745E1" w:rsidRDefault="00392F7E" w:rsidP="008B48F4">
      <w:pPr>
        <w:ind w:left="720"/>
      </w:pPr>
      <w:r>
        <w:t>Like previous labs, t</w:t>
      </w:r>
      <w:r w:rsidR="00327609">
        <w:t xml:space="preserve">he submission for this lab is simply the repository that you’ll modify.  Your modifications get pushed back to github.com.  Your responses, as recorded in this file, will be checked along with your running project.  When your repository is finished and pushed, then copy the URL and submit it in the Lab-04 Assignment on </w:t>
      </w:r>
      <w:proofErr w:type="spellStart"/>
      <w:r w:rsidR="00327609">
        <w:t>iLearn</w:t>
      </w:r>
      <w:proofErr w:type="spellEnd"/>
      <w:r w:rsidR="00327609">
        <w:t>.</w:t>
      </w:r>
    </w:p>
    <w:p w14:paraId="4AB0A040" w14:textId="77777777" w:rsidR="00327609" w:rsidRDefault="00327609" w:rsidP="00FD338B"/>
    <w:p w14:paraId="66149F1F" w14:textId="7EE45FDA" w:rsidR="0056658F" w:rsidRDefault="00E92025" w:rsidP="00276367">
      <w:pPr>
        <w:ind w:left="720"/>
      </w:pPr>
      <w:r>
        <w:t xml:space="preserve">After you’ve cloned the repo, </w:t>
      </w:r>
      <w:r w:rsidR="002A33F3">
        <w:t xml:space="preserve">Import with File/Import and point to the directory of the newly cloned </w:t>
      </w:r>
      <w:r w:rsidR="0056658F">
        <w:t>project</w:t>
      </w:r>
      <w:r w:rsidR="00276367">
        <w:t>.</w:t>
      </w:r>
    </w:p>
    <w:p w14:paraId="420FB070" w14:textId="77777777" w:rsidR="00F77A22" w:rsidRDefault="00F77A22" w:rsidP="008B48F4">
      <w:pPr>
        <w:ind w:left="720"/>
      </w:pPr>
    </w:p>
    <w:p w14:paraId="6191A1EF" w14:textId="5EB2C14A" w:rsidR="0056658F" w:rsidRDefault="00061D75" w:rsidP="008B48F4">
      <w:pPr>
        <w:ind w:left="720"/>
      </w:pPr>
      <w:r>
        <w:t>Clean</w:t>
      </w:r>
      <w:r w:rsidR="00A84D30">
        <w:t xml:space="preserve"> Project</w:t>
      </w:r>
      <w:r>
        <w:t xml:space="preserve"> then Build</w:t>
      </w:r>
      <w:r w:rsidR="00A84D30">
        <w:t xml:space="preserve"> Project</w:t>
      </w:r>
      <w:r w:rsidR="00F77A22">
        <w:t>:</w:t>
      </w:r>
    </w:p>
    <w:p w14:paraId="5F102B75" w14:textId="57F9A2A5" w:rsidR="00061D75" w:rsidRDefault="00061D75" w:rsidP="008B48F4">
      <w:pPr>
        <w:ind w:left="720"/>
      </w:pPr>
    </w:p>
    <w:p w14:paraId="7D0D8855" w14:textId="5416AA5A" w:rsidR="00D6474A" w:rsidRDefault="00D6474A" w:rsidP="008B48F4">
      <w:pPr>
        <w:ind w:left="720"/>
      </w:pPr>
      <w:r>
        <w:t>There should be no errors or warnings.</w:t>
      </w:r>
    </w:p>
    <w:p w14:paraId="007BCCF3" w14:textId="1EE178B9" w:rsidR="00593DD4" w:rsidRDefault="00593DD4" w:rsidP="008B48F4">
      <w:pPr>
        <w:pStyle w:val="Heading3"/>
      </w:pPr>
      <w:r>
        <w:t xml:space="preserve">Run the project. </w:t>
      </w:r>
    </w:p>
    <w:p w14:paraId="135A90BE" w14:textId="4E1A6849" w:rsidR="00593DD4" w:rsidRDefault="00593DD4" w:rsidP="00276367">
      <w:pPr>
        <w:ind w:left="720"/>
      </w:pPr>
      <w:r>
        <w:t xml:space="preserve">The project should simply blink </w:t>
      </w:r>
      <w:r w:rsidR="00C76E88">
        <w:t>the D1_LED once per second.</w:t>
      </w:r>
    </w:p>
    <w:p w14:paraId="6355CF91" w14:textId="7812A20C" w:rsidR="00C76E88" w:rsidRDefault="00304900" w:rsidP="00276367">
      <w:pPr>
        <w:ind w:left="720"/>
      </w:pPr>
      <w:r>
        <w:t>No seven-segment display.</w:t>
      </w:r>
    </w:p>
    <w:p w14:paraId="7D720FDE" w14:textId="77777777" w:rsidR="001E0F29" w:rsidRDefault="001E0F29" w:rsidP="00593DD4"/>
    <w:p w14:paraId="6EE1FAD2" w14:textId="28A90BE7" w:rsidR="00C44FC5" w:rsidRDefault="000920A6" w:rsidP="00276367">
      <w:pPr>
        <w:pStyle w:val="Heading3"/>
      </w:pPr>
      <w:r>
        <w:t xml:space="preserve">Create </w:t>
      </w:r>
      <w:r w:rsidR="003D08EA">
        <w:t>3</w:t>
      </w:r>
      <w:r>
        <w:t xml:space="preserve"> more </w:t>
      </w:r>
      <w:r w:rsidR="00CD6F29">
        <w:t>blinking events with tasks (no interrupts or timer blocks this time)</w:t>
      </w:r>
    </w:p>
    <w:p w14:paraId="6EF29985" w14:textId="77777777" w:rsidR="00586E7B" w:rsidRDefault="00586E7B" w:rsidP="00E21770">
      <w:pPr>
        <w:ind w:left="720"/>
      </w:pPr>
    </w:p>
    <w:p w14:paraId="44043527" w14:textId="77777777" w:rsidR="00CD6F29" w:rsidRDefault="00CD6F29" w:rsidP="00593DD4"/>
    <w:p w14:paraId="6C3D0EB5" w14:textId="12A7D078" w:rsidR="00D73D98" w:rsidRDefault="00A900EC" w:rsidP="00D97CDC">
      <w:pPr>
        <w:ind w:left="720"/>
      </w:pPr>
      <w:r>
        <w:br w:type="column"/>
      </w:r>
      <w:r w:rsidR="00D73D98">
        <w:lastRenderedPageBreak/>
        <w:t>Note that</w:t>
      </w:r>
      <w:r w:rsidR="001B528C">
        <w:t xml:space="preserve"> to add a new task in </w:t>
      </w:r>
      <w:proofErr w:type="gramStart"/>
      <w:r w:rsidR="001B528C">
        <w:t xml:space="preserve">FreeRTOS, </w:t>
      </w:r>
      <w:r w:rsidR="00D73D98">
        <w:t xml:space="preserve"> three</w:t>
      </w:r>
      <w:proofErr w:type="gramEnd"/>
      <w:r w:rsidR="00D73D98">
        <w:t xml:space="preserve"> things have to</w:t>
      </w:r>
      <w:r w:rsidR="00177055">
        <w:t xml:space="preserve"> be coded</w:t>
      </w:r>
      <w:r w:rsidR="00B14411">
        <w:t xml:space="preserve">.   These are </w:t>
      </w:r>
      <w:r w:rsidR="00B93196">
        <w:t xml:space="preserve">labelled with </w:t>
      </w:r>
      <w:proofErr w:type="gramStart"/>
      <w:r w:rsidR="00B93196">
        <w:t xml:space="preserve">comments </w:t>
      </w:r>
      <w:r w:rsidR="00B14411">
        <w:t xml:space="preserve"> in</w:t>
      </w:r>
      <w:proofErr w:type="gramEnd"/>
      <w:r w:rsidR="00B14411">
        <w:t xml:space="preserve"> “</w:t>
      </w:r>
      <w:proofErr w:type="spellStart"/>
      <w:r w:rsidR="00B14411" w:rsidRPr="00AC3D79">
        <w:rPr>
          <w:rFonts w:ascii="Courier New" w:hAnsi="Courier New" w:cs="Courier New"/>
          <w:color w:val="0070C0"/>
        </w:rPr>
        <w:t>main.c</w:t>
      </w:r>
      <w:proofErr w:type="spellEnd"/>
      <w:r w:rsidR="00B14411">
        <w:t>” as “Task-Part-A,” “Task</w:t>
      </w:r>
      <w:r w:rsidR="00D02336">
        <w:t>-Part-B,” and “Task-Part-C”.   As they are discussed below – find these comments in the code for reference.</w:t>
      </w:r>
    </w:p>
    <w:p w14:paraId="4E1C5ECD" w14:textId="77777777" w:rsidR="00D02336" w:rsidRDefault="00D02336" w:rsidP="005F0E43">
      <w:pPr>
        <w:jc w:val="left"/>
      </w:pPr>
    </w:p>
    <w:p w14:paraId="4A2016E3" w14:textId="1777BC07" w:rsidR="005275B8" w:rsidRPr="00177055" w:rsidRDefault="00FA77DA" w:rsidP="00D97CDC">
      <w:pPr>
        <w:pStyle w:val="ListParagraph"/>
        <w:numPr>
          <w:ilvl w:val="0"/>
          <w:numId w:val="30"/>
        </w:numPr>
        <w:ind w:left="1080"/>
        <w:jc w:val="left"/>
      </w:pPr>
      <w:r w:rsidRPr="005F0E43">
        <w:rPr>
          <w:rFonts w:ascii="Courier New" w:hAnsi="Courier New" w:cs="Courier New"/>
          <w:color w:val="0070C0"/>
        </w:rPr>
        <w:t>/******* Task-</w:t>
      </w:r>
      <w:r w:rsidR="00AC3D79">
        <w:rPr>
          <w:rFonts w:ascii="Courier New" w:hAnsi="Courier New" w:cs="Courier New"/>
          <w:color w:val="0070C0"/>
        </w:rPr>
        <w:t>Creation-</w:t>
      </w:r>
      <w:r w:rsidRPr="005F0E43">
        <w:rPr>
          <w:rFonts w:ascii="Courier New" w:hAnsi="Courier New" w:cs="Courier New"/>
          <w:color w:val="0070C0"/>
        </w:rPr>
        <w:t>Part-A *********/</w:t>
      </w:r>
      <w:r>
        <w:br/>
      </w:r>
      <w:r w:rsidR="006431A2">
        <w:t>D</w:t>
      </w:r>
      <w:r w:rsidR="001B528C">
        <w:t xml:space="preserve">eclare a prototype for the function (this is a </w:t>
      </w:r>
      <w:r w:rsidR="006431A2">
        <w:t>requirement for the C-compiler to link</w:t>
      </w:r>
      <w:r w:rsidR="001B528C">
        <w:t>)</w:t>
      </w:r>
    </w:p>
    <w:p w14:paraId="7637D4BC" w14:textId="1488457A" w:rsidR="00D73D98" w:rsidRDefault="005F0E43" w:rsidP="00D97CDC">
      <w:pPr>
        <w:pStyle w:val="ListParagraph"/>
        <w:numPr>
          <w:ilvl w:val="0"/>
          <w:numId w:val="30"/>
        </w:numPr>
        <w:ind w:left="1080"/>
        <w:jc w:val="left"/>
      </w:pPr>
      <w:r w:rsidRPr="005F0E43">
        <w:rPr>
          <w:rFonts w:ascii="Courier New" w:hAnsi="Courier New" w:cs="Courier New"/>
          <w:color w:val="0070C0"/>
        </w:rPr>
        <w:t>/******* Task-</w:t>
      </w:r>
      <w:r w:rsidR="00AC3D79">
        <w:rPr>
          <w:rFonts w:ascii="Courier New" w:hAnsi="Courier New" w:cs="Courier New"/>
          <w:color w:val="0070C0"/>
        </w:rPr>
        <w:t>Creation-</w:t>
      </w:r>
      <w:r w:rsidRPr="005F0E43">
        <w:rPr>
          <w:rFonts w:ascii="Courier New" w:hAnsi="Courier New" w:cs="Courier New"/>
          <w:color w:val="0070C0"/>
        </w:rPr>
        <w:t>Part-</w:t>
      </w:r>
      <w:r w:rsidR="00AC3D79">
        <w:rPr>
          <w:rFonts w:ascii="Courier New" w:hAnsi="Courier New" w:cs="Courier New"/>
          <w:color w:val="0070C0"/>
        </w:rPr>
        <w:t>b</w:t>
      </w:r>
      <w:r w:rsidRPr="005F0E43">
        <w:rPr>
          <w:rFonts w:ascii="Courier New" w:hAnsi="Courier New" w:cs="Courier New"/>
          <w:color w:val="0070C0"/>
        </w:rPr>
        <w:t xml:space="preserve"> *********/</w:t>
      </w:r>
      <w:r>
        <w:rPr>
          <w:rFonts w:ascii="Courier New" w:hAnsi="Courier New" w:cs="Courier New"/>
          <w:color w:val="0070C0"/>
        </w:rPr>
        <w:br/>
      </w:r>
      <w:r w:rsidR="006431A2">
        <w:t>W</w:t>
      </w:r>
      <w:r w:rsidR="00AA4639">
        <w:t>rite the task process itself</w:t>
      </w:r>
    </w:p>
    <w:p w14:paraId="708B8A42" w14:textId="67FFFAA6" w:rsidR="00177055" w:rsidRDefault="005F0E43" w:rsidP="00D97CDC">
      <w:pPr>
        <w:pStyle w:val="ListParagraph"/>
        <w:numPr>
          <w:ilvl w:val="0"/>
          <w:numId w:val="30"/>
        </w:numPr>
        <w:ind w:left="1080"/>
        <w:jc w:val="left"/>
      </w:pPr>
      <w:r w:rsidRPr="005F0E43">
        <w:rPr>
          <w:rFonts w:ascii="Courier New" w:hAnsi="Courier New" w:cs="Courier New"/>
          <w:color w:val="0070C0"/>
        </w:rPr>
        <w:t>/******* Task-</w:t>
      </w:r>
      <w:r w:rsidR="00AC3D79">
        <w:rPr>
          <w:rFonts w:ascii="Courier New" w:hAnsi="Courier New" w:cs="Courier New"/>
          <w:color w:val="0070C0"/>
        </w:rPr>
        <w:t>Creation-</w:t>
      </w:r>
      <w:r w:rsidRPr="005F0E43">
        <w:rPr>
          <w:rFonts w:ascii="Courier New" w:hAnsi="Courier New" w:cs="Courier New"/>
          <w:color w:val="0070C0"/>
        </w:rPr>
        <w:t>Part-</w:t>
      </w:r>
      <w:r w:rsidR="00AC3D79">
        <w:rPr>
          <w:rFonts w:ascii="Courier New" w:hAnsi="Courier New" w:cs="Courier New"/>
          <w:color w:val="0070C0"/>
        </w:rPr>
        <w:t>c</w:t>
      </w:r>
      <w:r w:rsidRPr="005F0E43">
        <w:rPr>
          <w:rFonts w:ascii="Courier New" w:hAnsi="Courier New" w:cs="Courier New"/>
          <w:color w:val="0070C0"/>
        </w:rPr>
        <w:t xml:space="preserve"> *********/</w:t>
      </w:r>
      <w:r>
        <w:rPr>
          <w:rFonts w:ascii="Courier New" w:hAnsi="Courier New" w:cs="Courier New"/>
          <w:color w:val="0070C0"/>
        </w:rPr>
        <w:br/>
      </w:r>
      <w:r w:rsidR="00177055">
        <w:t xml:space="preserve">Launch the </w:t>
      </w:r>
      <w:r w:rsidR="006431A2">
        <w:t>task</w:t>
      </w:r>
      <w:r w:rsidR="00177055">
        <w:t xml:space="preserve"> by putting it in the scheduling queue</w:t>
      </w:r>
    </w:p>
    <w:p w14:paraId="3C59D063" w14:textId="77777777" w:rsidR="00543F3C" w:rsidRPr="00182392" w:rsidRDefault="00543F3C" w:rsidP="00D97CDC">
      <w:pPr>
        <w:pStyle w:val="NormalWeb"/>
        <w:shd w:val="clear" w:color="auto" w:fill="FFFFFF"/>
        <w:spacing w:before="0" w:beforeAutospacing="0" w:after="0" w:afterAutospacing="0"/>
        <w:ind w:left="720"/>
      </w:pPr>
    </w:p>
    <w:p w14:paraId="4D1272B1" w14:textId="6FEBDA76" w:rsidR="00A01E9A" w:rsidRDefault="007F673F" w:rsidP="00D97CDC">
      <w:pPr>
        <w:ind w:left="360"/>
      </w:pPr>
      <w:r>
        <w:t>Note that the “</w:t>
      </w:r>
      <w:proofErr w:type="spellStart"/>
      <w:r w:rsidRPr="00780E11">
        <w:rPr>
          <w:rFonts w:ascii="Courier New" w:hAnsi="Courier New" w:cs="Courier New"/>
          <w:color w:val="0070C0"/>
        </w:rPr>
        <w:t>StartDefaultTask</w:t>
      </w:r>
      <w:proofErr w:type="spellEnd"/>
      <w:r>
        <w:t xml:space="preserve"> </w:t>
      </w:r>
      <w:proofErr w:type="gramStart"/>
      <w:r>
        <w:t>“ is</w:t>
      </w:r>
      <w:proofErr w:type="gramEnd"/>
      <w:r>
        <w:t xml:space="preserve"> required when the system is built.  That task currently blinks the D1_LED at </w:t>
      </w:r>
      <w:r w:rsidR="008A145A">
        <w:t>1000</w:t>
      </w:r>
      <w:r w:rsidR="00CF76A1">
        <w:t xml:space="preserve">mS.  Using </w:t>
      </w:r>
      <w:r w:rsidR="006D12F1">
        <w:t>the single task in the code as a prototype (</w:t>
      </w:r>
      <w:r w:rsidR="00780E11">
        <w:t>“</w:t>
      </w:r>
      <w:proofErr w:type="spellStart"/>
      <w:r w:rsidR="00780E11" w:rsidRPr="00780E11">
        <w:rPr>
          <w:rFonts w:ascii="Courier New" w:hAnsi="Courier New" w:cs="Courier New"/>
          <w:color w:val="0070C0"/>
        </w:rPr>
        <w:t>StartDefaultTask</w:t>
      </w:r>
      <w:proofErr w:type="spellEnd"/>
      <w:r w:rsidR="00780E11">
        <w:t xml:space="preserve">”), create </w:t>
      </w:r>
      <w:r w:rsidR="00840189">
        <w:t>three</w:t>
      </w:r>
      <w:r w:rsidR="00780E11">
        <w:t xml:space="preserve"> more tasks that blink</w:t>
      </w:r>
      <w:r w:rsidR="002A4770">
        <w:t>:</w:t>
      </w:r>
    </w:p>
    <w:p w14:paraId="119AD227" w14:textId="6A66D07D" w:rsidR="003D08EA" w:rsidRDefault="003D08EA" w:rsidP="003D08EA">
      <w:pPr>
        <w:ind w:left="720"/>
      </w:pPr>
      <w:r>
        <w:t>D2_LED:</w:t>
      </w:r>
      <w:r>
        <w:tab/>
        <w:t xml:space="preserve">Once every </w:t>
      </w:r>
      <w:r w:rsidR="008A145A">
        <w:t>500</w:t>
      </w:r>
      <w:r>
        <w:t xml:space="preserve"> </w:t>
      </w:r>
      <w:proofErr w:type="spellStart"/>
      <w:r>
        <w:t>mS.</w:t>
      </w:r>
      <w:proofErr w:type="spellEnd"/>
    </w:p>
    <w:p w14:paraId="7B7CDBA2" w14:textId="13691177" w:rsidR="003D08EA" w:rsidRDefault="003D08EA" w:rsidP="003D08EA">
      <w:pPr>
        <w:ind w:left="720"/>
      </w:pPr>
      <w:r>
        <w:t>D3_LED:</w:t>
      </w:r>
      <w:r>
        <w:tab/>
        <w:t xml:space="preserve">Once every </w:t>
      </w:r>
      <w:r w:rsidR="008A145A">
        <w:t>250</w:t>
      </w:r>
      <w:r>
        <w:t xml:space="preserve"> </w:t>
      </w:r>
      <w:proofErr w:type="spellStart"/>
      <w:r>
        <w:t>mS.</w:t>
      </w:r>
      <w:proofErr w:type="spellEnd"/>
    </w:p>
    <w:p w14:paraId="0002E245" w14:textId="60BF931F" w:rsidR="003D08EA" w:rsidRDefault="003D08EA" w:rsidP="003D08EA">
      <w:pPr>
        <w:ind w:left="720"/>
      </w:pPr>
      <w:r>
        <w:t>D4_LED:</w:t>
      </w:r>
      <w:r>
        <w:tab/>
        <w:t xml:space="preserve">Once every </w:t>
      </w:r>
      <w:r w:rsidR="008A145A">
        <w:t>125</w:t>
      </w:r>
      <w:r>
        <w:t xml:space="preserve"> mS</w:t>
      </w:r>
      <w:proofErr w:type="spellStart"/>
      <w:r>
        <w:t>.</w:t>
      </w:r>
      <w:proofErr w:type="spellEnd"/>
    </w:p>
    <w:p w14:paraId="5332F4CE" w14:textId="77777777" w:rsidR="00840189" w:rsidRDefault="00840189" w:rsidP="00780E11">
      <w:pPr>
        <w:ind w:left="720"/>
      </w:pPr>
    </w:p>
    <w:p w14:paraId="346F63E0" w14:textId="77777777" w:rsidR="00780E11" w:rsidRDefault="00780E11" w:rsidP="00A01E9A"/>
    <w:p w14:paraId="0DC11DF4" w14:textId="12251A52" w:rsidR="00E40AAD" w:rsidRDefault="00E40AAD" w:rsidP="00A01E9A">
      <w:r>
        <w:t xml:space="preserve">When completed </w:t>
      </w:r>
      <w:r w:rsidR="001574D8">
        <w:t>answer the following questions:</w:t>
      </w:r>
    </w:p>
    <w:p w14:paraId="6CDAEB49" w14:textId="77777777" w:rsidR="001D47C9" w:rsidRDefault="001D47C9" w:rsidP="00036D65"/>
    <w:p w14:paraId="029BCCBF" w14:textId="33A55BCC" w:rsidR="001574D8" w:rsidRDefault="00006E62" w:rsidP="00036D65">
      <w:r>
        <w:rPr>
          <w:noProof/>
        </w:rPr>
        <mc:AlternateContent>
          <mc:Choice Requires="wps">
            <w:drawing>
              <wp:anchor distT="45720" distB="45720" distL="114300" distR="114300" simplePos="0" relativeHeight="251658240" behindDoc="0" locked="0" layoutInCell="1" allowOverlap="1" wp14:anchorId="6FFF51B7" wp14:editId="0F6B08D1">
                <wp:simplePos x="0" y="0"/>
                <wp:positionH relativeFrom="column">
                  <wp:posOffset>114300</wp:posOffset>
                </wp:positionH>
                <wp:positionV relativeFrom="paragraph">
                  <wp:posOffset>119380</wp:posOffset>
                </wp:positionV>
                <wp:extent cx="6324600" cy="1114425"/>
                <wp:effectExtent l="0" t="0" r="1905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114425"/>
                        </a:xfrm>
                        <a:prstGeom prst="rect">
                          <a:avLst/>
                        </a:prstGeom>
                        <a:solidFill>
                          <a:srgbClr val="FFFFFF"/>
                        </a:solidFill>
                        <a:ln w="9525">
                          <a:solidFill>
                            <a:srgbClr val="FF0000"/>
                          </a:solidFill>
                          <a:miter lim="800000"/>
                          <a:headEnd/>
                          <a:tailEnd/>
                        </a:ln>
                      </wps:spPr>
                      <wps:txbx>
                        <w:txbxContent>
                          <w:p w14:paraId="637C11B9" w14:textId="2879F41F" w:rsidR="003B13FF" w:rsidRDefault="00894FFC" w:rsidP="003B13FF">
                            <w:pPr>
                              <w:pStyle w:val="Heading2"/>
                            </w:pPr>
                            <w:r>
                              <w:t>3</w:t>
                            </w:r>
                            <w:r w:rsidR="003B13FF">
                              <w:t xml:space="preserve"> Pts.</w:t>
                            </w:r>
                          </w:p>
                          <w:p w14:paraId="42E4ED9A" w14:textId="77777777" w:rsidR="003B13FF" w:rsidRDefault="003B13FF"/>
                          <w:p w14:paraId="736A8EDE" w14:textId="49043EAA" w:rsidR="00F32606" w:rsidRPr="003D08EA" w:rsidRDefault="00CE1AF5">
                            <w:pPr>
                              <w:rPr>
                                <w:color w:val="FF0000"/>
                              </w:rPr>
                            </w:pPr>
                            <w:r>
                              <w:t xml:space="preserve">True/False:   </w:t>
                            </w:r>
                            <w:r w:rsidR="002A4770">
                              <w:t>I got a</w:t>
                            </w:r>
                            <w:r w:rsidR="003D08EA">
                              <w:t>ll 4-LEDs are blinking – looks like binary counter</w:t>
                            </w:r>
                            <w:r w:rsidR="003D08EA" w:rsidRPr="003D08EA">
                              <w:rPr>
                                <w:color w:val="FF0000"/>
                              </w:rPr>
                              <w:t>!    _______________</w:t>
                            </w:r>
                          </w:p>
                          <w:p w14:paraId="29348DBC" w14:textId="77777777" w:rsidR="003D08EA" w:rsidRPr="003D08EA" w:rsidRDefault="003D08EA">
                            <w:pPr>
                              <w:rPr>
                                <w:color w:val="FF0000"/>
                              </w:rPr>
                            </w:pPr>
                          </w:p>
                          <w:p w14:paraId="648A4950" w14:textId="26F22ABB" w:rsidR="003D08EA" w:rsidRDefault="003D08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F51B7" id="Text Box 217" o:spid="_x0000_s1027" type="#_x0000_t202" style="position:absolute;left:0;text-align:left;margin-left:9pt;margin-top:9.4pt;width:498pt;height:87.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" strokecolor="red">
                <v:textbox>
                  <w:txbxContent>
                    <w:p w14:paraId="637C11B9" w14:textId="2879F41F" w:rsidR="003B13FF" w:rsidRDefault="00894FFC" w:rsidP="003B13FF">
                      <w:pPr>
                        <w:pStyle w:val="Heading2"/>
                      </w:pPr>
                      <w:r>
                        <w:t>3</w:t>
                      </w:r>
                      <w:r w:rsidR="003B13FF">
                        <w:t xml:space="preserve"> Pts.</w:t>
                      </w:r>
                    </w:p>
                    <w:p w14:paraId="42E4ED9A" w14:textId="77777777" w:rsidR="003B13FF" w:rsidRDefault="003B13FF"/>
                    <w:p w14:paraId="736A8EDE" w14:textId="49043EAA" w:rsidR="00F32606" w:rsidRPr="003D08EA" w:rsidRDefault="00CE1AF5">
                      <w:pPr>
                        <w:rPr>
                          <w:color w:val="FF0000"/>
                        </w:rPr>
                      </w:pPr>
                      <w:r>
                        <w:t xml:space="preserve">True/False:   </w:t>
                      </w:r>
                      <w:r w:rsidR="002A4770">
                        <w:t>I got a</w:t>
                      </w:r>
                      <w:r w:rsidR="003D08EA">
                        <w:t>ll 4-LEDs are blinking – looks like binary counter</w:t>
                      </w:r>
                      <w:r w:rsidR="003D08EA" w:rsidRPr="003D08EA">
                        <w:rPr>
                          <w:color w:val="FF0000"/>
                        </w:rPr>
                        <w:t>!    _______________</w:t>
                      </w:r>
                    </w:p>
                    <w:p w14:paraId="29348DBC" w14:textId="77777777" w:rsidR="003D08EA" w:rsidRPr="003D08EA" w:rsidRDefault="003D08EA">
                      <w:pPr>
                        <w:rPr>
                          <w:color w:val="FF0000"/>
                        </w:rPr>
                      </w:pPr>
                    </w:p>
                    <w:p w14:paraId="648A4950" w14:textId="26F22ABB" w:rsidR="003D08EA" w:rsidRDefault="003D08EA"/>
                  </w:txbxContent>
                </v:textbox>
                <w10:wrap type="square"/>
              </v:shape>
            </w:pict>
          </mc:Fallback>
        </mc:AlternateContent>
      </w:r>
    </w:p>
    <w:p w14:paraId="1DBC2D14" w14:textId="77777777" w:rsidR="00006E62" w:rsidRDefault="00006E62" w:rsidP="00036D65"/>
    <w:p w14:paraId="1F2713D7" w14:textId="171CA556" w:rsidR="00006E62" w:rsidRDefault="00006E62" w:rsidP="00036D65"/>
    <w:p w14:paraId="25D6D895" w14:textId="77777777" w:rsidR="00006E62" w:rsidRDefault="00006E62" w:rsidP="00036D65"/>
    <w:p w14:paraId="25BE8718" w14:textId="77777777" w:rsidR="00006E62" w:rsidRDefault="00006E62" w:rsidP="00036D65"/>
    <w:p w14:paraId="630BEDFF" w14:textId="20FC5BEE" w:rsidR="00006E62" w:rsidRDefault="00006E62" w:rsidP="00036D65"/>
    <w:p w14:paraId="61E71EF9" w14:textId="4B5FC214" w:rsidR="001574D8" w:rsidRPr="00ED3EFF" w:rsidRDefault="001574D8" w:rsidP="00B73D0D"/>
    <w:p w14:paraId="728D504C" w14:textId="77777777" w:rsidR="004C2425" w:rsidRDefault="004C2425" w:rsidP="00B73D0D"/>
    <w:p w14:paraId="1941D023" w14:textId="22B81A51" w:rsidR="008036D5" w:rsidRDefault="008036D5" w:rsidP="00B73D0D"/>
    <w:p w14:paraId="54388F19" w14:textId="5691BC7E" w:rsidR="00B73D0D" w:rsidRDefault="00B73D0D" w:rsidP="00B73D0D"/>
    <w:p w14:paraId="4588947C" w14:textId="3DB05C99" w:rsidR="002428FB" w:rsidRDefault="002428FB" w:rsidP="002428FB">
      <w:pPr>
        <w:pStyle w:val="Heading2"/>
      </w:pPr>
      <w:r>
        <w:t>Part 2-</w:t>
      </w:r>
      <w:r>
        <w:t>2</w:t>
      </w:r>
      <w:r>
        <w:t xml:space="preserve"> Questions (</w:t>
      </w:r>
      <w:r w:rsidR="00637249">
        <w:t>5</w:t>
      </w:r>
      <w:r>
        <w:t>pts)</w:t>
      </w:r>
    </w:p>
    <w:p w14:paraId="612BBAD5" w14:textId="2C07861C" w:rsidR="00B73D0D" w:rsidRDefault="002428FB" w:rsidP="00B73D0D">
      <w:r>
        <w:t xml:space="preserve">Now add one final task that display a counter on the Seve-Segment LED </w:t>
      </w:r>
      <w:r w:rsidR="00515722">
        <w:t xml:space="preserve">bars.  Count up from </w:t>
      </w:r>
      <w:proofErr w:type="gramStart"/>
      <w:r w:rsidR="00515722">
        <w:t>0, and</w:t>
      </w:r>
      <w:proofErr w:type="gramEnd"/>
      <w:r w:rsidR="00515722">
        <w:t xml:space="preserve"> increment the count once per … 1.5Se</w:t>
      </w:r>
      <w:r w:rsidR="00D7113B">
        <w:t>c</w:t>
      </w:r>
    </w:p>
    <w:p w14:paraId="7E961374" w14:textId="21A1D3A3" w:rsidR="00B73D0D" w:rsidRDefault="00B73D0D" w:rsidP="00B73D0D"/>
    <w:p w14:paraId="77E2E0D3" w14:textId="37B09D8A" w:rsidR="009549D9" w:rsidRDefault="00D7113B" w:rsidP="00CF76A1">
      <w:pPr>
        <w:pStyle w:val="Heading2"/>
      </w:pPr>
      <w:r>
        <w:rPr>
          <w:noProof/>
        </w:rPr>
        <mc:AlternateContent>
          <mc:Choice Requires="wps">
            <w:drawing>
              <wp:anchor distT="45720" distB="45720" distL="114300" distR="114300" simplePos="0" relativeHeight="251672064" behindDoc="0" locked="0" layoutInCell="1" allowOverlap="1" wp14:anchorId="7A92D385" wp14:editId="0D9887E9">
                <wp:simplePos x="0" y="0"/>
                <wp:positionH relativeFrom="margin">
                  <wp:align>center</wp:align>
                </wp:positionH>
                <wp:positionV relativeFrom="paragraph">
                  <wp:posOffset>325755</wp:posOffset>
                </wp:positionV>
                <wp:extent cx="6324600" cy="1114425"/>
                <wp:effectExtent l="0" t="0" r="19050" b="28575"/>
                <wp:wrapSquare wrapText="bothSides"/>
                <wp:docPr id="868217388" name="Text Box 868217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114425"/>
                        </a:xfrm>
                        <a:prstGeom prst="rect">
                          <a:avLst/>
                        </a:prstGeom>
                        <a:solidFill>
                          <a:srgbClr val="FFFFFF"/>
                        </a:solidFill>
                        <a:ln w="9525">
                          <a:solidFill>
                            <a:srgbClr val="FF0000"/>
                          </a:solidFill>
                          <a:miter lim="800000"/>
                          <a:headEnd/>
                          <a:tailEnd/>
                        </a:ln>
                      </wps:spPr>
                      <wps:txbx>
                        <w:txbxContent>
                          <w:p w14:paraId="6964CBB7" w14:textId="659AB495" w:rsidR="00894FFC" w:rsidRDefault="00894FFC" w:rsidP="00894FFC">
                            <w:pPr>
                              <w:pStyle w:val="Heading2"/>
                            </w:pPr>
                            <w:r>
                              <w:t>5</w:t>
                            </w:r>
                            <w:r>
                              <w:t xml:space="preserve"> Pts.</w:t>
                            </w:r>
                          </w:p>
                          <w:p w14:paraId="5AE81AD3" w14:textId="77777777" w:rsidR="00894FFC" w:rsidRDefault="00894FFC" w:rsidP="00894FFC"/>
                          <w:p w14:paraId="1559F2D0" w14:textId="693358CF" w:rsidR="00894FFC" w:rsidRPr="003D08EA" w:rsidRDefault="00894FFC" w:rsidP="00894FFC">
                            <w:pPr>
                              <w:rPr>
                                <w:color w:val="FF0000"/>
                              </w:rPr>
                            </w:pPr>
                            <w:r>
                              <w:t>True/False</w:t>
                            </w:r>
                            <w:r>
                              <w:t xml:space="preserve">:     Got the counter running in parallel with everything else:  </w:t>
                            </w:r>
                            <w:r w:rsidRPr="003D08EA">
                              <w:rPr>
                                <w:color w:val="FF0000"/>
                              </w:rPr>
                              <w:t xml:space="preserve">  _______________</w:t>
                            </w:r>
                          </w:p>
                          <w:p w14:paraId="36C4C717" w14:textId="77777777" w:rsidR="00894FFC" w:rsidRPr="003D08EA" w:rsidRDefault="00894FFC" w:rsidP="00894FFC">
                            <w:pPr>
                              <w:rPr>
                                <w:color w:val="FF0000"/>
                              </w:rPr>
                            </w:pPr>
                          </w:p>
                          <w:p w14:paraId="361699AB" w14:textId="77777777" w:rsidR="00894FFC" w:rsidRDefault="00894FFC" w:rsidP="00894F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2D385" id="Text Box 868217388" o:spid="_x0000_s1028" type="#_x0000_t202" style="position:absolute;left:0;text-align:left;margin-left:0;margin-top:25.65pt;width:498pt;height:87.75pt;z-index:251672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" strokecolor="red">
                <v:textbox>
                  <w:txbxContent>
                    <w:p w14:paraId="6964CBB7" w14:textId="659AB495" w:rsidR="00894FFC" w:rsidRDefault="00894FFC" w:rsidP="00894FFC">
                      <w:pPr>
                        <w:pStyle w:val="Heading2"/>
                      </w:pPr>
                      <w:r>
                        <w:t>5</w:t>
                      </w:r>
                      <w:r>
                        <w:t xml:space="preserve"> Pts.</w:t>
                      </w:r>
                    </w:p>
                    <w:p w14:paraId="5AE81AD3" w14:textId="77777777" w:rsidR="00894FFC" w:rsidRDefault="00894FFC" w:rsidP="00894FFC"/>
                    <w:p w14:paraId="1559F2D0" w14:textId="693358CF" w:rsidR="00894FFC" w:rsidRPr="003D08EA" w:rsidRDefault="00894FFC" w:rsidP="00894FFC">
                      <w:pPr>
                        <w:rPr>
                          <w:color w:val="FF0000"/>
                        </w:rPr>
                      </w:pPr>
                      <w:r>
                        <w:t>True/False</w:t>
                      </w:r>
                      <w:r>
                        <w:t xml:space="preserve">:     Got the counter running in parallel with everything else:  </w:t>
                      </w:r>
                      <w:r w:rsidRPr="003D08EA">
                        <w:rPr>
                          <w:color w:val="FF0000"/>
                        </w:rPr>
                        <w:t xml:space="preserve">  _______________</w:t>
                      </w:r>
                    </w:p>
                    <w:p w14:paraId="36C4C717" w14:textId="77777777" w:rsidR="00894FFC" w:rsidRPr="003D08EA" w:rsidRDefault="00894FFC" w:rsidP="00894FFC">
                      <w:pPr>
                        <w:rPr>
                          <w:color w:val="FF0000"/>
                        </w:rPr>
                      </w:pPr>
                    </w:p>
                    <w:p w14:paraId="361699AB" w14:textId="77777777" w:rsidR="00894FFC" w:rsidRDefault="00894FFC" w:rsidP="00894FFC"/>
                  </w:txbxContent>
                </v:textbox>
                <w10:wrap type="square" anchorx="margin"/>
              </v:shape>
            </w:pict>
          </mc:Fallback>
        </mc:AlternateContent>
      </w:r>
    </w:p>
    <w:p w14:paraId="3830BE36" w14:textId="549D693A" w:rsidR="00EB31C9" w:rsidRDefault="00EB31C9" w:rsidP="00EB31C9"/>
    <w:p w14:paraId="6972BC07" w14:textId="77777777" w:rsidR="00EB31C9" w:rsidRDefault="00EB31C9" w:rsidP="00EB31C9"/>
    <w:p w14:paraId="4718DE23" w14:textId="5836F5A8" w:rsidR="00EB31C9" w:rsidRDefault="00EB31C9" w:rsidP="00EB31C9"/>
    <w:p w14:paraId="45FFF868" w14:textId="77777777" w:rsidR="00EB31C9" w:rsidRPr="00EB31C9" w:rsidRDefault="00EB31C9" w:rsidP="00EB31C9"/>
    <w:p w14:paraId="7ACD36B1" w14:textId="72747D20" w:rsidR="00EB31C9" w:rsidRDefault="00EB31C9" w:rsidP="00EB31C9">
      <w:pPr>
        <w:pStyle w:val="Heading2"/>
      </w:pPr>
      <w:r>
        <w:br w:type="column"/>
      </w:r>
      <w:r>
        <w:lastRenderedPageBreak/>
        <w:t xml:space="preserve">Extra Credit Ideas (5 pts) for </w:t>
      </w:r>
      <w:r>
        <w:t>any</w:t>
      </w:r>
    </w:p>
    <w:p w14:paraId="0611ADF4" w14:textId="6C8426A5" w:rsidR="00D7113B" w:rsidRDefault="00D7113B" w:rsidP="00BF5519">
      <w:pPr>
        <w:ind w:left="60"/>
        <w:jc w:val="left"/>
      </w:pPr>
      <w:r>
        <w:rPr>
          <w:noProof/>
        </w:rPr>
        <mc:AlternateContent>
          <mc:Choice Requires="wps">
            <w:drawing>
              <wp:anchor distT="45720" distB="45720" distL="114300" distR="114300" simplePos="0" relativeHeight="251668992" behindDoc="1" locked="0" layoutInCell="1" allowOverlap="1" wp14:anchorId="1BE48971" wp14:editId="305747A2">
                <wp:simplePos x="0" y="0"/>
                <wp:positionH relativeFrom="column">
                  <wp:posOffset>219075</wp:posOffset>
                </wp:positionH>
                <wp:positionV relativeFrom="paragraph">
                  <wp:posOffset>300355</wp:posOffset>
                </wp:positionV>
                <wp:extent cx="6324600" cy="5181600"/>
                <wp:effectExtent l="0" t="0" r="19050" b="19050"/>
                <wp:wrapTight wrapText="bothSides">
                  <wp:wrapPolygon edited="0">
                    <wp:start x="0" y="0"/>
                    <wp:lineTo x="0" y="21600"/>
                    <wp:lineTo x="21600" y="21600"/>
                    <wp:lineTo x="21600" y="0"/>
                    <wp:lineTo x="0" y="0"/>
                  </wp:wrapPolygon>
                </wp:wrapTight>
                <wp:docPr id="834846921" name="Text Box 8348469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5181600"/>
                        </a:xfrm>
                        <a:prstGeom prst="rect">
                          <a:avLst/>
                        </a:prstGeom>
                        <a:solidFill>
                          <a:srgbClr val="FFFFFF"/>
                        </a:solidFill>
                        <a:ln w="9525">
                          <a:solidFill>
                            <a:srgbClr val="FF0000"/>
                          </a:solidFill>
                          <a:miter lim="800000"/>
                          <a:headEnd/>
                          <a:tailEnd/>
                        </a:ln>
                      </wps:spPr>
                      <wps:txbx>
                        <w:txbxContent>
                          <w:p w14:paraId="3D15D36C" w14:textId="77777777" w:rsidR="003B13FF" w:rsidRDefault="003B13FF" w:rsidP="003B13FF">
                            <w:pPr>
                              <w:pStyle w:val="Heading2"/>
                            </w:pPr>
                            <w:r>
                              <w:t>2 Pts.</w:t>
                            </w:r>
                          </w:p>
                          <w:p w14:paraId="11E2990A" w14:textId="77777777" w:rsidR="003B13FF" w:rsidRDefault="003B13FF" w:rsidP="003B13FF">
                            <w:pPr>
                              <w:ind w:left="360" w:hanging="360"/>
                              <w:jc w:val="left"/>
                            </w:pPr>
                          </w:p>
                          <w:p w14:paraId="408563C6" w14:textId="41FF9533" w:rsidR="00637249" w:rsidRDefault="00516179" w:rsidP="00BF5519">
                            <w:pPr>
                              <w:pStyle w:val="ListParagraph"/>
                              <w:numPr>
                                <w:ilvl w:val="0"/>
                                <w:numId w:val="31"/>
                              </w:numPr>
                              <w:tabs>
                                <w:tab w:val="left" w:pos="1080"/>
                              </w:tabs>
                              <w:ind w:hanging="630"/>
                              <w:jc w:val="left"/>
                            </w:pPr>
                            <w:r>
                              <w:t xml:space="preserve">Stop one of the LED </w:t>
                            </w:r>
                            <w:proofErr w:type="gramStart"/>
                            <w:r>
                              <w:t>process</w:t>
                            </w:r>
                            <w:proofErr w:type="gramEnd"/>
                            <w:r>
                              <w:t xml:space="preserve"> when the </w:t>
                            </w:r>
                            <w:r w:rsidR="00887949">
                              <w:t xml:space="preserve">digit count gets </w:t>
                            </w:r>
                            <w:r w:rsidR="00637249">
                              <w:t xml:space="preserve">to 20, </w:t>
                            </w:r>
                            <w:r w:rsidR="00887949">
                              <w:t xml:space="preserve">-- quit </w:t>
                            </w:r>
                            <w:r w:rsidR="00637249">
                              <w:t xml:space="preserve">running the D3-LED Toggle task.   And explain </w:t>
                            </w:r>
                            <w:r w:rsidR="00887949">
                              <w:t xml:space="preserve">how you did it?    Global variable, </w:t>
                            </w:r>
                            <w:proofErr w:type="spellStart"/>
                            <w:r w:rsidR="00887949">
                              <w:t>oSSuspend</w:t>
                            </w:r>
                            <w:proofErr w:type="spellEnd"/>
                            <w:r w:rsidR="00887949">
                              <w:t xml:space="preserve"> task???</w:t>
                            </w:r>
                          </w:p>
                          <w:p w14:paraId="58518576" w14:textId="77777777" w:rsidR="00637249" w:rsidRPr="003D08EA" w:rsidRDefault="00637249" w:rsidP="00BF5519">
                            <w:pPr>
                              <w:tabs>
                                <w:tab w:val="left" w:pos="1080"/>
                              </w:tabs>
                              <w:ind w:left="810" w:hanging="270"/>
                              <w:jc w:val="left"/>
                              <w:rPr>
                                <w:color w:val="FF0000"/>
                              </w:rPr>
                            </w:pPr>
                            <w:r w:rsidRPr="003D08EA">
                              <w:rPr>
                                <w:color w:val="FF0000"/>
                              </w:rPr>
                              <w:t>_______________________</w:t>
                            </w:r>
                            <w:r>
                              <w:rPr>
                                <w:color w:val="FF0000"/>
                              </w:rPr>
                              <w:t>_______</w:t>
                            </w:r>
                            <w:r w:rsidRPr="003D08EA">
                              <w:rPr>
                                <w:color w:val="FF0000"/>
                              </w:rPr>
                              <w:t>_______</w:t>
                            </w:r>
                          </w:p>
                          <w:p w14:paraId="4A79D43C" w14:textId="77777777" w:rsidR="00637249" w:rsidRDefault="00637249" w:rsidP="00BF5519">
                            <w:pPr>
                              <w:tabs>
                                <w:tab w:val="left" w:pos="1080"/>
                              </w:tabs>
                              <w:ind w:hanging="270"/>
                              <w:jc w:val="left"/>
                              <w:rPr>
                                <w:color w:val="FF0000"/>
                              </w:rPr>
                            </w:pPr>
                          </w:p>
                          <w:p w14:paraId="3ECFEFDE" w14:textId="77777777" w:rsidR="00637249" w:rsidRDefault="00637249" w:rsidP="00BF5519">
                            <w:pPr>
                              <w:tabs>
                                <w:tab w:val="left" w:pos="1080"/>
                              </w:tabs>
                              <w:ind w:hanging="270"/>
                              <w:jc w:val="left"/>
                              <w:rPr>
                                <w:color w:val="FF0000"/>
                              </w:rPr>
                            </w:pPr>
                          </w:p>
                          <w:p w14:paraId="0E5A55EA" w14:textId="77777777" w:rsidR="003B13FF" w:rsidRPr="003D08EA" w:rsidRDefault="003B13FF" w:rsidP="00BF5519">
                            <w:pPr>
                              <w:tabs>
                                <w:tab w:val="left" w:pos="1080"/>
                              </w:tabs>
                              <w:ind w:hanging="270"/>
                              <w:jc w:val="left"/>
                              <w:rPr>
                                <w:color w:val="FF0000"/>
                              </w:rPr>
                            </w:pPr>
                          </w:p>
                          <w:p w14:paraId="4A31EAF8" w14:textId="77777777" w:rsidR="00637249" w:rsidRDefault="00637249" w:rsidP="00BF5519">
                            <w:pPr>
                              <w:pStyle w:val="ListParagraph"/>
                              <w:numPr>
                                <w:ilvl w:val="0"/>
                                <w:numId w:val="31"/>
                              </w:numPr>
                              <w:tabs>
                                <w:tab w:val="left" w:pos="1080"/>
                              </w:tabs>
                              <w:ind w:hanging="540"/>
                              <w:jc w:val="left"/>
                            </w:pPr>
                            <w:r>
                              <w:t xml:space="preserve">Explore any difference between the two “wait” calls:   </w:t>
                            </w:r>
                            <w:proofErr w:type="spellStart"/>
                            <w:r>
                              <w:t>HAL_</w:t>
                            </w:r>
                            <w:proofErr w:type="gramStart"/>
                            <w:r>
                              <w:t>Delay</w:t>
                            </w:r>
                            <w:proofErr w:type="spellEnd"/>
                            <w:r>
                              <w:t xml:space="preserve">  and</w:t>
                            </w:r>
                            <w:proofErr w:type="gramEnd"/>
                            <w:r>
                              <w:t xml:space="preserve"> </w:t>
                            </w:r>
                            <w:proofErr w:type="spellStart"/>
                            <w:r>
                              <w:t>OsDelay</w:t>
                            </w:r>
                            <w:proofErr w:type="spellEnd"/>
                            <w:r>
                              <w:t>.</w:t>
                            </w:r>
                          </w:p>
                          <w:p w14:paraId="78100555" w14:textId="77777777" w:rsidR="00637249" w:rsidRDefault="00637249" w:rsidP="00BF5519">
                            <w:pPr>
                              <w:tabs>
                                <w:tab w:val="left" w:pos="1080"/>
                              </w:tabs>
                              <w:ind w:hanging="270"/>
                            </w:pPr>
                          </w:p>
                          <w:p w14:paraId="19A97489" w14:textId="77777777" w:rsidR="00637249" w:rsidRDefault="00637249" w:rsidP="00BF5519">
                            <w:pPr>
                              <w:tabs>
                                <w:tab w:val="left" w:pos="1080"/>
                              </w:tabs>
                              <w:ind w:hanging="270"/>
                            </w:pPr>
                          </w:p>
                          <w:p w14:paraId="14E8598E" w14:textId="77777777" w:rsidR="00637249" w:rsidRPr="003D08EA" w:rsidRDefault="00637249" w:rsidP="00BF5519">
                            <w:pPr>
                              <w:tabs>
                                <w:tab w:val="left" w:pos="1080"/>
                              </w:tabs>
                              <w:ind w:left="900" w:hanging="270"/>
                              <w:rPr>
                                <w:color w:val="FF0000"/>
                              </w:rPr>
                            </w:pPr>
                            <w:r w:rsidRPr="003D08EA">
                              <w:rPr>
                                <w:color w:val="FF0000"/>
                              </w:rPr>
                              <w:t>__</w:t>
                            </w:r>
                            <w:r>
                              <w:rPr>
                                <w:color w:val="FF0000"/>
                              </w:rPr>
                              <w:t>_____________________________</w:t>
                            </w:r>
                            <w:r w:rsidRPr="003D08EA">
                              <w:rPr>
                                <w:color w:val="FF0000"/>
                              </w:rPr>
                              <w:t>_____________________</w:t>
                            </w:r>
                            <w:r>
                              <w:rPr>
                                <w:color w:val="FF0000"/>
                              </w:rPr>
                              <w:t>_______</w:t>
                            </w:r>
                            <w:r w:rsidRPr="003D08EA">
                              <w:rPr>
                                <w:color w:val="FF0000"/>
                              </w:rPr>
                              <w:t>_______</w:t>
                            </w:r>
                          </w:p>
                          <w:p w14:paraId="30C04F63" w14:textId="77777777" w:rsidR="00637249" w:rsidRDefault="00637249" w:rsidP="00BF5519">
                            <w:pPr>
                              <w:tabs>
                                <w:tab w:val="left" w:pos="1080"/>
                              </w:tabs>
                              <w:ind w:hanging="270"/>
                            </w:pPr>
                          </w:p>
                          <w:p w14:paraId="22DAFA8C" w14:textId="77777777" w:rsidR="001E73F9" w:rsidRDefault="001E73F9" w:rsidP="00BF5519">
                            <w:pPr>
                              <w:tabs>
                                <w:tab w:val="left" w:pos="1080"/>
                              </w:tabs>
                              <w:ind w:hanging="270"/>
                            </w:pPr>
                          </w:p>
                          <w:p w14:paraId="4365806C" w14:textId="66BDB530" w:rsidR="00637249" w:rsidRDefault="00A17CA0" w:rsidP="00BF5519">
                            <w:pPr>
                              <w:pStyle w:val="ListParagraph"/>
                              <w:numPr>
                                <w:ilvl w:val="0"/>
                                <w:numId w:val="31"/>
                              </w:numPr>
                              <w:tabs>
                                <w:tab w:val="left" w:pos="1080"/>
                              </w:tabs>
                              <w:ind w:hanging="450"/>
                            </w:pPr>
                            <w:r>
                              <w:t xml:space="preserve">Eliminate the </w:t>
                            </w:r>
                            <w:proofErr w:type="spellStart"/>
                            <w:r>
                              <w:t>SevenSegment</w:t>
                            </w:r>
                            <w:proofErr w:type="spellEnd"/>
                            <w:r>
                              <w:t xml:space="preserve"> refresh routine, currently based off timer17</w:t>
                            </w:r>
                            <w:r w:rsidR="008869B4">
                              <w:t xml:space="preserve">, so that it </w:t>
                            </w:r>
                            <w:proofErr w:type="spellStart"/>
                            <w:r w:rsidR="008869B4">
                              <w:t>refreshs</w:t>
                            </w:r>
                            <w:proofErr w:type="spellEnd"/>
                            <w:r w:rsidR="008869B4">
                              <w:t xml:space="preserve"> like any other process to give the appearance of all 4 digits being turned on at the same time.</w:t>
                            </w:r>
                          </w:p>
                          <w:p w14:paraId="5E0AB7BB" w14:textId="77777777" w:rsidR="001E73F9" w:rsidRDefault="001E73F9" w:rsidP="00BF5519">
                            <w:pPr>
                              <w:tabs>
                                <w:tab w:val="left" w:pos="1080"/>
                              </w:tabs>
                              <w:ind w:hanging="270"/>
                            </w:pPr>
                          </w:p>
                          <w:p w14:paraId="2239D95B" w14:textId="5A537CA8" w:rsidR="001E73F9" w:rsidRDefault="001E73F9" w:rsidP="00BF5519">
                            <w:pPr>
                              <w:tabs>
                                <w:tab w:val="left" w:pos="1080"/>
                              </w:tabs>
                              <w:ind w:left="720" w:hanging="270"/>
                            </w:pPr>
                            <w:r>
                              <w:t>Explain what you did:</w:t>
                            </w:r>
                          </w:p>
                          <w:p w14:paraId="32FFD863" w14:textId="77777777" w:rsidR="001E73F9" w:rsidRDefault="001E73F9" w:rsidP="001E73F9"/>
                          <w:p w14:paraId="3172BBFF" w14:textId="4525F7F2" w:rsidR="008869B4" w:rsidRDefault="001E73F9" w:rsidP="001E73F9">
                            <w:pPr>
                              <w:pStyle w:val="ListParagraph"/>
                            </w:pPr>
                            <w:r w:rsidRPr="003D08EA">
                              <w:rPr>
                                <w:color w:val="FF0000"/>
                              </w:rPr>
                              <w:t>__</w:t>
                            </w:r>
                            <w:r>
                              <w:rPr>
                                <w:color w:val="FF0000"/>
                              </w:rPr>
                              <w:t>_____________________________</w:t>
                            </w:r>
                            <w:r w:rsidRPr="003D08EA">
                              <w:rPr>
                                <w:color w:val="FF0000"/>
                              </w:rPr>
                              <w:t>_____________________</w:t>
                            </w:r>
                            <w:r>
                              <w:rPr>
                                <w:color w:val="FF0000"/>
                              </w:rPr>
                              <w:t>_______</w:t>
                            </w:r>
                            <w:r w:rsidRPr="003D08EA">
                              <w:rPr>
                                <w:color w:val="FF0000"/>
                              </w:rPr>
                              <w:t>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48971" id="Text Box 834846921" o:spid="_x0000_s1029" type="#_x0000_t202" style="position:absolute;left:0;text-align:left;margin-left:17.25pt;margin-top:23.65pt;width:498pt;height:408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" strokecolor="red">
                <v:textbox>
                  <w:txbxContent>
                    <w:p w14:paraId="3D15D36C" w14:textId="77777777" w:rsidR="003B13FF" w:rsidRDefault="003B13FF" w:rsidP="003B13FF">
                      <w:pPr>
                        <w:pStyle w:val="Heading2"/>
                      </w:pPr>
                      <w:r>
                        <w:t>2 Pts.</w:t>
                      </w:r>
                    </w:p>
                    <w:p w14:paraId="11E2990A" w14:textId="77777777" w:rsidR="003B13FF" w:rsidRDefault="003B13FF" w:rsidP="003B13FF">
                      <w:pPr>
                        <w:ind w:left="360" w:hanging="360"/>
                        <w:jc w:val="left"/>
                      </w:pPr>
                    </w:p>
                    <w:p w14:paraId="408563C6" w14:textId="41FF9533" w:rsidR="00637249" w:rsidRDefault="00516179" w:rsidP="00BF5519">
                      <w:pPr>
                        <w:pStyle w:val="ListParagraph"/>
                        <w:numPr>
                          <w:ilvl w:val="0"/>
                          <w:numId w:val="31"/>
                        </w:numPr>
                        <w:tabs>
                          <w:tab w:val="left" w:pos="1080"/>
                        </w:tabs>
                        <w:ind w:hanging="630"/>
                        <w:jc w:val="left"/>
                      </w:pPr>
                      <w:r>
                        <w:t xml:space="preserve">Stop one of the LED </w:t>
                      </w:r>
                      <w:proofErr w:type="gramStart"/>
                      <w:r>
                        <w:t>process</w:t>
                      </w:r>
                      <w:proofErr w:type="gramEnd"/>
                      <w:r>
                        <w:t xml:space="preserve"> when the </w:t>
                      </w:r>
                      <w:r w:rsidR="00887949">
                        <w:t xml:space="preserve">digit count gets </w:t>
                      </w:r>
                      <w:r w:rsidR="00637249">
                        <w:t xml:space="preserve">to 20, </w:t>
                      </w:r>
                      <w:r w:rsidR="00887949">
                        <w:t xml:space="preserve">-- quit </w:t>
                      </w:r>
                      <w:r w:rsidR="00637249">
                        <w:t xml:space="preserve">running the D3-LED Toggle task.   And explain </w:t>
                      </w:r>
                      <w:r w:rsidR="00887949">
                        <w:t xml:space="preserve">how you did it?    Global variable, </w:t>
                      </w:r>
                      <w:proofErr w:type="spellStart"/>
                      <w:r w:rsidR="00887949">
                        <w:t>oSSuspend</w:t>
                      </w:r>
                      <w:proofErr w:type="spellEnd"/>
                      <w:r w:rsidR="00887949">
                        <w:t xml:space="preserve"> task???</w:t>
                      </w:r>
                    </w:p>
                    <w:p w14:paraId="58518576" w14:textId="77777777" w:rsidR="00637249" w:rsidRPr="003D08EA" w:rsidRDefault="00637249" w:rsidP="00BF5519">
                      <w:pPr>
                        <w:tabs>
                          <w:tab w:val="left" w:pos="1080"/>
                        </w:tabs>
                        <w:ind w:left="810" w:hanging="270"/>
                        <w:jc w:val="left"/>
                        <w:rPr>
                          <w:color w:val="FF0000"/>
                        </w:rPr>
                      </w:pPr>
                      <w:r w:rsidRPr="003D08EA">
                        <w:rPr>
                          <w:color w:val="FF0000"/>
                        </w:rPr>
                        <w:t>_______________________</w:t>
                      </w:r>
                      <w:r>
                        <w:rPr>
                          <w:color w:val="FF0000"/>
                        </w:rPr>
                        <w:t>_______</w:t>
                      </w:r>
                      <w:r w:rsidRPr="003D08EA">
                        <w:rPr>
                          <w:color w:val="FF0000"/>
                        </w:rPr>
                        <w:t>_______</w:t>
                      </w:r>
                    </w:p>
                    <w:p w14:paraId="4A79D43C" w14:textId="77777777" w:rsidR="00637249" w:rsidRDefault="00637249" w:rsidP="00BF5519">
                      <w:pPr>
                        <w:tabs>
                          <w:tab w:val="left" w:pos="1080"/>
                        </w:tabs>
                        <w:ind w:hanging="270"/>
                        <w:jc w:val="left"/>
                        <w:rPr>
                          <w:color w:val="FF0000"/>
                        </w:rPr>
                      </w:pPr>
                    </w:p>
                    <w:p w14:paraId="3ECFEFDE" w14:textId="77777777" w:rsidR="00637249" w:rsidRDefault="00637249" w:rsidP="00BF5519">
                      <w:pPr>
                        <w:tabs>
                          <w:tab w:val="left" w:pos="1080"/>
                        </w:tabs>
                        <w:ind w:hanging="270"/>
                        <w:jc w:val="left"/>
                        <w:rPr>
                          <w:color w:val="FF0000"/>
                        </w:rPr>
                      </w:pPr>
                    </w:p>
                    <w:p w14:paraId="0E5A55EA" w14:textId="77777777" w:rsidR="003B13FF" w:rsidRPr="003D08EA" w:rsidRDefault="003B13FF" w:rsidP="00BF5519">
                      <w:pPr>
                        <w:tabs>
                          <w:tab w:val="left" w:pos="1080"/>
                        </w:tabs>
                        <w:ind w:hanging="270"/>
                        <w:jc w:val="left"/>
                        <w:rPr>
                          <w:color w:val="FF0000"/>
                        </w:rPr>
                      </w:pPr>
                    </w:p>
                    <w:p w14:paraId="4A31EAF8" w14:textId="77777777" w:rsidR="00637249" w:rsidRDefault="00637249" w:rsidP="00BF5519">
                      <w:pPr>
                        <w:pStyle w:val="ListParagraph"/>
                        <w:numPr>
                          <w:ilvl w:val="0"/>
                          <w:numId w:val="31"/>
                        </w:numPr>
                        <w:tabs>
                          <w:tab w:val="left" w:pos="1080"/>
                        </w:tabs>
                        <w:ind w:hanging="540"/>
                        <w:jc w:val="left"/>
                      </w:pPr>
                      <w:r>
                        <w:t xml:space="preserve">Explore any difference between the two “wait” calls:   </w:t>
                      </w:r>
                      <w:proofErr w:type="spellStart"/>
                      <w:r>
                        <w:t>HAL_</w:t>
                      </w:r>
                      <w:proofErr w:type="gramStart"/>
                      <w:r>
                        <w:t>Delay</w:t>
                      </w:r>
                      <w:proofErr w:type="spellEnd"/>
                      <w:r>
                        <w:t xml:space="preserve">  and</w:t>
                      </w:r>
                      <w:proofErr w:type="gramEnd"/>
                      <w:r>
                        <w:t xml:space="preserve"> </w:t>
                      </w:r>
                      <w:proofErr w:type="spellStart"/>
                      <w:r>
                        <w:t>OsDelay</w:t>
                      </w:r>
                      <w:proofErr w:type="spellEnd"/>
                      <w:r>
                        <w:t>.</w:t>
                      </w:r>
                    </w:p>
                    <w:p w14:paraId="78100555" w14:textId="77777777" w:rsidR="00637249" w:rsidRDefault="00637249" w:rsidP="00BF5519">
                      <w:pPr>
                        <w:tabs>
                          <w:tab w:val="left" w:pos="1080"/>
                        </w:tabs>
                        <w:ind w:hanging="270"/>
                      </w:pPr>
                    </w:p>
                    <w:p w14:paraId="19A97489" w14:textId="77777777" w:rsidR="00637249" w:rsidRDefault="00637249" w:rsidP="00BF5519">
                      <w:pPr>
                        <w:tabs>
                          <w:tab w:val="left" w:pos="1080"/>
                        </w:tabs>
                        <w:ind w:hanging="270"/>
                      </w:pPr>
                    </w:p>
                    <w:p w14:paraId="14E8598E" w14:textId="77777777" w:rsidR="00637249" w:rsidRPr="003D08EA" w:rsidRDefault="00637249" w:rsidP="00BF5519">
                      <w:pPr>
                        <w:tabs>
                          <w:tab w:val="left" w:pos="1080"/>
                        </w:tabs>
                        <w:ind w:left="900" w:hanging="270"/>
                        <w:rPr>
                          <w:color w:val="FF0000"/>
                        </w:rPr>
                      </w:pPr>
                      <w:r w:rsidRPr="003D08EA">
                        <w:rPr>
                          <w:color w:val="FF0000"/>
                        </w:rPr>
                        <w:t>__</w:t>
                      </w:r>
                      <w:r>
                        <w:rPr>
                          <w:color w:val="FF0000"/>
                        </w:rPr>
                        <w:t>_____________________________</w:t>
                      </w:r>
                      <w:r w:rsidRPr="003D08EA">
                        <w:rPr>
                          <w:color w:val="FF0000"/>
                        </w:rPr>
                        <w:t>_____________________</w:t>
                      </w:r>
                      <w:r>
                        <w:rPr>
                          <w:color w:val="FF0000"/>
                        </w:rPr>
                        <w:t>_______</w:t>
                      </w:r>
                      <w:r w:rsidRPr="003D08EA">
                        <w:rPr>
                          <w:color w:val="FF0000"/>
                        </w:rPr>
                        <w:t>_______</w:t>
                      </w:r>
                    </w:p>
                    <w:p w14:paraId="30C04F63" w14:textId="77777777" w:rsidR="00637249" w:rsidRDefault="00637249" w:rsidP="00BF5519">
                      <w:pPr>
                        <w:tabs>
                          <w:tab w:val="left" w:pos="1080"/>
                        </w:tabs>
                        <w:ind w:hanging="270"/>
                      </w:pPr>
                    </w:p>
                    <w:p w14:paraId="22DAFA8C" w14:textId="77777777" w:rsidR="001E73F9" w:rsidRDefault="001E73F9" w:rsidP="00BF5519">
                      <w:pPr>
                        <w:tabs>
                          <w:tab w:val="left" w:pos="1080"/>
                        </w:tabs>
                        <w:ind w:hanging="270"/>
                      </w:pPr>
                    </w:p>
                    <w:p w14:paraId="4365806C" w14:textId="66BDB530" w:rsidR="00637249" w:rsidRDefault="00A17CA0" w:rsidP="00BF5519">
                      <w:pPr>
                        <w:pStyle w:val="ListParagraph"/>
                        <w:numPr>
                          <w:ilvl w:val="0"/>
                          <w:numId w:val="31"/>
                        </w:numPr>
                        <w:tabs>
                          <w:tab w:val="left" w:pos="1080"/>
                        </w:tabs>
                        <w:ind w:hanging="450"/>
                      </w:pPr>
                      <w:r>
                        <w:t xml:space="preserve">Eliminate the </w:t>
                      </w:r>
                      <w:proofErr w:type="spellStart"/>
                      <w:r>
                        <w:t>SevenSegment</w:t>
                      </w:r>
                      <w:proofErr w:type="spellEnd"/>
                      <w:r>
                        <w:t xml:space="preserve"> refresh routine, currently based off timer17</w:t>
                      </w:r>
                      <w:r w:rsidR="008869B4">
                        <w:t xml:space="preserve">, so that it </w:t>
                      </w:r>
                      <w:proofErr w:type="spellStart"/>
                      <w:r w:rsidR="008869B4">
                        <w:t>refreshs</w:t>
                      </w:r>
                      <w:proofErr w:type="spellEnd"/>
                      <w:r w:rsidR="008869B4">
                        <w:t xml:space="preserve"> like any other process to give the appearance of all 4 digits being turned on at the same time.</w:t>
                      </w:r>
                    </w:p>
                    <w:p w14:paraId="5E0AB7BB" w14:textId="77777777" w:rsidR="001E73F9" w:rsidRDefault="001E73F9" w:rsidP="00BF5519">
                      <w:pPr>
                        <w:tabs>
                          <w:tab w:val="left" w:pos="1080"/>
                        </w:tabs>
                        <w:ind w:hanging="270"/>
                      </w:pPr>
                    </w:p>
                    <w:p w14:paraId="2239D95B" w14:textId="5A537CA8" w:rsidR="001E73F9" w:rsidRDefault="001E73F9" w:rsidP="00BF5519">
                      <w:pPr>
                        <w:tabs>
                          <w:tab w:val="left" w:pos="1080"/>
                        </w:tabs>
                        <w:ind w:left="720" w:hanging="270"/>
                      </w:pPr>
                      <w:r>
                        <w:t>Explain what you did:</w:t>
                      </w:r>
                    </w:p>
                    <w:p w14:paraId="32FFD863" w14:textId="77777777" w:rsidR="001E73F9" w:rsidRDefault="001E73F9" w:rsidP="001E73F9"/>
                    <w:p w14:paraId="3172BBFF" w14:textId="4525F7F2" w:rsidR="008869B4" w:rsidRDefault="001E73F9" w:rsidP="001E73F9">
                      <w:pPr>
                        <w:pStyle w:val="ListParagraph"/>
                      </w:pPr>
                      <w:r w:rsidRPr="003D08EA">
                        <w:rPr>
                          <w:color w:val="FF0000"/>
                        </w:rPr>
                        <w:t>__</w:t>
                      </w:r>
                      <w:r>
                        <w:rPr>
                          <w:color w:val="FF0000"/>
                        </w:rPr>
                        <w:t>_____________________________</w:t>
                      </w:r>
                      <w:r w:rsidRPr="003D08EA">
                        <w:rPr>
                          <w:color w:val="FF0000"/>
                        </w:rPr>
                        <w:t>_____________________</w:t>
                      </w:r>
                      <w:r>
                        <w:rPr>
                          <w:color w:val="FF0000"/>
                        </w:rPr>
                        <w:t>_______</w:t>
                      </w:r>
                      <w:r w:rsidRPr="003D08EA">
                        <w:rPr>
                          <w:color w:val="FF0000"/>
                        </w:rPr>
                        <w:t>_______</w:t>
                      </w:r>
                    </w:p>
                  </w:txbxContent>
                </v:textbox>
                <w10:wrap type="tight"/>
              </v:shape>
            </w:pict>
          </mc:Fallback>
        </mc:AlternateContent>
      </w:r>
    </w:p>
    <w:p w14:paraId="0B52816C" w14:textId="436A9FE0" w:rsidR="001D47C9" w:rsidRDefault="001D47C9" w:rsidP="00BF5519">
      <w:pPr>
        <w:ind w:left="60"/>
        <w:jc w:val="left"/>
      </w:pPr>
    </w:p>
    <w:p w14:paraId="2BFCAA2D" w14:textId="77777777" w:rsidR="00D7113B" w:rsidRDefault="00D7113B" w:rsidP="00BF5519">
      <w:pPr>
        <w:ind w:left="60"/>
        <w:jc w:val="left"/>
      </w:pPr>
    </w:p>
    <w:p w14:paraId="20C1FA98" w14:textId="356E5F81" w:rsidR="00D7113B" w:rsidRPr="00B73D0D" w:rsidRDefault="00D7113B" w:rsidP="00BF5519">
      <w:pPr>
        <w:ind w:left="60"/>
        <w:jc w:val="left"/>
      </w:pPr>
      <w:r>
        <w:t xml:space="preserve">When completed with everything, commit/push the repo, and submit the URL of the checked-in repo to the </w:t>
      </w:r>
      <w:proofErr w:type="spellStart"/>
      <w:r>
        <w:t>iLearn</w:t>
      </w:r>
      <w:proofErr w:type="spellEnd"/>
      <w:r>
        <w:t xml:space="preserve"> Lab submission assignment.</w:t>
      </w:r>
    </w:p>
    <w:sectPr w:rsidR="00D7113B" w:rsidRPr="00B73D0D" w:rsidSect="00B833EF">
      <w:pgSz w:w="12240" w:h="15840"/>
      <w:pgMar w:top="720" w:right="720" w:bottom="720" w:left="72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D3686" w14:textId="77777777" w:rsidR="006506B5" w:rsidRDefault="006506B5" w:rsidP="00722B54">
      <w:r>
        <w:separator/>
      </w:r>
    </w:p>
  </w:endnote>
  <w:endnote w:type="continuationSeparator" w:id="0">
    <w:p w14:paraId="14C406AB" w14:textId="77777777" w:rsidR="006506B5" w:rsidRDefault="006506B5" w:rsidP="00722B54">
      <w:r>
        <w:continuationSeparator/>
      </w:r>
    </w:p>
  </w:endnote>
  <w:endnote w:type="continuationNotice" w:id="1">
    <w:p w14:paraId="2B3C7F49" w14:textId="77777777" w:rsidR="006506B5" w:rsidRDefault="006506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Pro Cond">
    <w:charset w:val="00"/>
    <w:family w:val="swiss"/>
    <w:pitch w:val="variable"/>
    <w:sig w:usb0="80000287" w:usb1="00000043"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E1D0A" w14:textId="77777777" w:rsidR="006506B5" w:rsidRDefault="006506B5" w:rsidP="00722B54">
      <w:r>
        <w:separator/>
      </w:r>
    </w:p>
  </w:footnote>
  <w:footnote w:type="continuationSeparator" w:id="0">
    <w:p w14:paraId="7D06428F" w14:textId="77777777" w:rsidR="006506B5" w:rsidRDefault="006506B5" w:rsidP="00722B54">
      <w:r>
        <w:continuationSeparator/>
      </w:r>
    </w:p>
  </w:footnote>
  <w:footnote w:type="continuationNotice" w:id="1">
    <w:p w14:paraId="1ACB83A3" w14:textId="77777777" w:rsidR="006506B5" w:rsidRDefault="006506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BB8"/>
    <w:multiLevelType w:val="hybridMultilevel"/>
    <w:tmpl w:val="B838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2011E"/>
    <w:multiLevelType w:val="hybridMultilevel"/>
    <w:tmpl w:val="012E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B5438"/>
    <w:multiLevelType w:val="hybridMultilevel"/>
    <w:tmpl w:val="FE968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935E2"/>
    <w:multiLevelType w:val="hybridMultilevel"/>
    <w:tmpl w:val="A272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96028"/>
    <w:multiLevelType w:val="hybridMultilevel"/>
    <w:tmpl w:val="306C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6290B"/>
    <w:multiLevelType w:val="hybridMultilevel"/>
    <w:tmpl w:val="6402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D0C31"/>
    <w:multiLevelType w:val="hybridMultilevel"/>
    <w:tmpl w:val="EC14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A0A9D"/>
    <w:multiLevelType w:val="hybridMultilevel"/>
    <w:tmpl w:val="9A8EC6EE"/>
    <w:lvl w:ilvl="0" w:tplc="2F4AB6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07564"/>
    <w:multiLevelType w:val="hybridMultilevel"/>
    <w:tmpl w:val="4F3ABE12"/>
    <w:lvl w:ilvl="0" w:tplc="18D0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A7E99"/>
    <w:multiLevelType w:val="hybridMultilevel"/>
    <w:tmpl w:val="F1889E7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0" w15:restartNumberingAfterBreak="0">
    <w:nsid w:val="282C609A"/>
    <w:multiLevelType w:val="hybridMultilevel"/>
    <w:tmpl w:val="820E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5380E"/>
    <w:multiLevelType w:val="hybridMultilevel"/>
    <w:tmpl w:val="6AACE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46167"/>
    <w:multiLevelType w:val="hybridMultilevel"/>
    <w:tmpl w:val="DFA4514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2A6469A1"/>
    <w:multiLevelType w:val="hybridMultilevel"/>
    <w:tmpl w:val="44A62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11EA2"/>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500D1D"/>
    <w:multiLevelType w:val="hybridMultilevel"/>
    <w:tmpl w:val="8164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D2E3D"/>
    <w:multiLevelType w:val="hybridMultilevel"/>
    <w:tmpl w:val="5296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A2762"/>
    <w:multiLevelType w:val="hybridMultilevel"/>
    <w:tmpl w:val="452A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C28D8"/>
    <w:multiLevelType w:val="hybridMultilevel"/>
    <w:tmpl w:val="21AAB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A44561"/>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955156B"/>
    <w:multiLevelType w:val="hybridMultilevel"/>
    <w:tmpl w:val="BCB62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9F428D"/>
    <w:multiLevelType w:val="hybridMultilevel"/>
    <w:tmpl w:val="4552AA1E"/>
    <w:lvl w:ilvl="0" w:tplc="DEFA9F2C">
      <w:start w:val="1"/>
      <w:numFmt w:val="decimal"/>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A832538"/>
    <w:multiLevelType w:val="hybridMultilevel"/>
    <w:tmpl w:val="1AA47B5E"/>
    <w:lvl w:ilvl="0" w:tplc="4E9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8716D"/>
    <w:multiLevelType w:val="hybridMultilevel"/>
    <w:tmpl w:val="6632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82260"/>
    <w:multiLevelType w:val="hybridMultilevel"/>
    <w:tmpl w:val="532051B0"/>
    <w:lvl w:ilvl="0" w:tplc="18D06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512689"/>
    <w:multiLevelType w:val="hybridMultilevel"/>
    <w:tmpl w:val="27ECE5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FB1889"/>
    <w:multiLevelType w:val="hybridMultilevel"/>
    <w:tmpl w:val="44A8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8D6B9B"/>
    <w:multiLevelType w:val="hybridMultilevel"/>
    <w:tmpl w:val="F094D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E1F86"/>
    <w:multiLevelType w:val="hybridMultilevel"/>
    <w:tmpl w:val="3F7A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86B17"/>
    <w:multiLevelType w:val="hybridMultilevel"/>
    <w:tmpl w:val="4DE0F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505346">
    <w:abstractNumId w:val="5"/>
  </w:num>
  <w:num w:numId="2" w16cid:durableId="981691369">
    <w:abstractNumId w:val="3"/>
  </w:num>
  <w:num w:numId="3" w16cid:durableId="2126658922">
    <w:abstractNumId w:val="17"/>
  </w:num>
  <w:num w:numId="4" w16cid:durableId="1831554265">
    <w:abstractNumId w:val="28"/>
  </w:num>
  <w:num w:numId="5" w16cid:durableId="1473718244">
    <w:abstractNumId w:val="2"/>
  </w:num>
  <w:num w:numId="6" w16cid:durableId="1195533266">
    <w:abstractNumId w:val="13"/>
  </w:num>
  <w:num w:numId="7" w16cid:durableId="1511334429">
    <w:abstractNumId w:val="26"/>
  </w:num>
  <w:num w:numId="8" w16cid:durableId="1304506653">
    <w:abstractNumId w:val="19"/>
  </w:num>
  <w:num w:numId="9" w16cid:durableId="1929078814">
    <w:abstractNumId w:val="14"/>
  </w:num>
  <w:num w:numId="10" w16cid:durableId="1651670442">
    <w:abstractNumId w:val="15"/>
  </w:num>
  <w:num w:numId="11" w16cid:durableId="1851018439">
    <w:abstractNumId w:val="11"/>
  </w:num>
  <w:num w:numId="12" w16cid:durableId="336226868">
    <w:abstractNumId w:val="4"/>
  </w:num>
  <w:num w:numId="13" w16cid:durableId="1113213002">
    <w:abstractNumId w:val="27"/>
  </w:num>
  <w:num w:numId="14" w16cid:durableId="529534897">
    <w:abstractNumId w:val="16"/>
  </w:num>
  <w:num w:numId="15" w16cid:durableId="306669238">
    <w:abstractNumId w:val="9"/>
  </w:num>
  <w:num w:numId="16" w16cid:durableId="738676008">
    <w:abstractNumId w:val="18"/>
  </w:num>
  <w:num w:numId="17" w16cid:durableId="252053514">
    <w:abstractNumId w:val="12"/>
  </w:num>
  <w:num w:numId="18" w16cid:durableId="767966172">
    <w:abstractNumId w:val="6"/>
  </w:num>
  <w:num w:numId="19" w16cid:durableId="1888490652">
    <w:abstractNumId w:val="23"/>
  </w:num>
  <w:num w:numId="20" w16cid:durableId="1262641630">
    <w:abstractNumId w:val="20"/>
  </w:num>
  <w:num w:numId="21" w16cid:durableId="811480741">
    <w:abstractNumId w:val="0"/>
  </w:num>
  <w:num w:numId="22" w16cid:durableId="1966740608">
    <w:abstractNumId w:val="7"/>
  </w:num>
  <w:num w:numId="23" w16cid:durableId="1483545147">
    <w:abstractNumId w:val="29"/>
  </w:num>
  <w:num w:numId="24" w16cid:durableId="1216814178">
    <w:abstractNumId w:val="1"/>
  </w:num>
  <w:num w:numId="25" w16cid:durableId="2030764032">
    <w:abstractNumId w:val="10"/>
  </w:num>
  <w:num w:numId="26" w16cid:durableId="950865897">
    <w:abstractNumId w:val="22"/>
  </w:num>
  <w:num w:numId="27" w16cid:durableId="76562103">
    <w:abstractNumId w:val="8"/>
  </w:num>
  <w:num w:numId="28" w16cid:durableId="1680236159">
    <w:abstractNumId w:val="21"/>
  </w:num>
  <w:num w:numId="29" w16cid:durableId="613220632">
    <w:abstractNumId w:val="21"/>
    <w:lvlOverride w:ilvl="0">
      <w:startOverride w:val="1"/>
    </w:lvlOverride>
  </w:num>
  <w:num w:numId="30" w16cid:durableId="353961212">
    <w:abstractNumId w:val="25"/>
  </w:num>
  <w:num w:numId="31" w16cid:durableId="14221461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E1"/>
    <w:rsid w:val="00000F53"/>
    <w:rsid w:val="00006E62"/>
    <w:rsid w:val="00011EFF"/>
    <w:rsid w:val="00017543"/>
    <w:rsid w:val="000203DF"/>
    <w:rsid w:val="000252F2"/>
    <w:rsid w:val="0002552E"/>
    <w:rsid w:val="0003657C"/>
    <w:rsid w:val="00036D65"/>
    <w:rsid w:val="00037629"/>
    <w:rsid w:val="00041F22"/>
    <w:rsid w:val="00043D2B"/>
    <w:rsid w:val="00052489"/>
    <w:rsid w:val="000526F6"/>
    <w:rsid w:val="00053875"/>
    <w:rsid w:val="00060C50"/>
    <w:rsid w:val="00061D75"/>
    <w:rsid w:val="000620A7"/>
    <w:rsid w:val="000644B7"/>
    <w:rsid w:val="000802D9"/>
    <w:rsid w:val="00080ACA"/>
    <w:rsid w:val="00082A26"/>
    <w:rsid w:val="000920A6"/>
    <w:rsid w:val="00092DCC"/>
    <w:rsid w:val="00093E9F"/>
    <w:rsid w:val="00095448"/>
    <w:rsid w:val="000954C4"/>
    <w:rsid w:val="00096F75"/>
    <w:rsid w:val="000A5FBF"/>
    <w:rsid w:val="000B110B"/>
    <w:rsid w:val="000B12A0"/>
    <w:rsid w:val="000B73DB"/>
    <w:rsid w:val="000C3390"/>
    <w:rsid w:val="000C3B54"/>
    <w:rsid w:val="000C5617"/>
    <w:rsid w:val="000D12D0"/>
    <w:rsid w:val="000D1754"/>
    <w:rsid w:val="000D48FC"/>
    <w:rsid w:val="000D7B4F"/>
    <w:rsid w:val="000E0376"/>
    <w:rsid w:val="000E11E9"/>
    <w:rsid w:val="000E2EB4"/>
    <w:rsid w:val="000E4DCF"/>
    <w:rsid w:val="000F05C3"/>
    <w:rsid w:val="000F4514"/>
    <w:rsid w:val="000F535B"/>
    <w:rsid w:val="00103A6E"/>
    <w:rsid w:val="00110866"/>
    <w:rsid w:val="0011238A"/>
    <w:rsid w:val="0011394D"/>
    <w:rsid w:val="00114A1D"/>
    <w:rsid w:val="001151E0"/>
    <w:rsid w:val="00122A54"/>
    <w:rsid w:val="00131C9B"/>
    <w:rsid w:val="00133429"/>
    <w:rsid w:val="0013373C"/>
    <w:rsid w:val="00134177"/>
    <w:rsid w:val="00141ACF"/>
    <w:rsid w:val="00144057"/>
    <w:rsid w:val="001557ED"/>
    <w:rsid w:val="00156881"/>
    <w:rsid w:val="001574D8"/>
    <w:rsid w:val="00161886"/>
    <w:rsid w:val="00162292"/>
    <w:rsid w:val="00162A45"/>
    <w:rsid w:val="001671CD"/>
    <w:rsid w:val="00171459"/>
    <w:rsid w:val="00177055"/>
    <w:rsid w:val="00177085"/>
    <w:rsid w:val="00182392"/>
    <w:rsid w:val="00194E0C"/>
    <w:rsid w:val="0019775A"/>
    <w:rsid w:val="001A0B01"/>
    <w:rsid w:val="001A14AC"/>
    <w:rsid w:val="001A3F33"/>
    <w:rsid w:val="001B1B81"/>
    <w:rsid w:val="001B22D0"/>
    <w:rsid w:val="001B2C8D"/>
    <w:rsid w:val="001B528C"/>
    <w:rsid w:val="001B724A"/>
    <w:rsid w:val="001C1004"/>
    <w:rsid w:val="001C3198"/>
    <w:rsid w:val="001D47C9"/>
    <w:rsid w:val="001D6A56"/>
    <w:rsid w:val="001E03E1"/>
    <w:rsid w:val="001E0A25"/>
    <w:rsid w:val="001E0B1D"/>
    <w:rsid w:val="001E0F29"/>
    <w:rsid w:val="001E12F1"/>
    <w:rsid w:val="001E3079"/>
    <w:rsid w:val="001E46A0"/>
    <w:rsid w:val="001E7314"/>
    <w:rsid w:val="001E73F9"/>
    <w:rsid w:val="001E78A0"/>
    <w:rsid w:val="001F36EE"/>
    <w:rsid w:val="001F6BDA"/>
    <w:rsid w:val="002031B5"/>
    <w:rsid w:val="00205AD9"/>
    <w:rsid w:val="00213EB1"/>
    <w:rsid w:val="002213F8"/>
    <w:rsid w:val="0022378A"/>
    <w:rsid w:val="00223DC1"/>
    <w:rsid w:val="00226B8E"/>
    <w:rsid w:val="002275D5"/>
    <w:rsid w:val="00232DA7"/>
    <w:rsid w:val="002332BE"/>
    <w:rsid w:val="002428FB"/>
    <w:rsid w:val="00244AF8"/>
    <w:rsid w:val="00247DB8"/>
    <w:rsid w:val="00252BCE"/>
    <w:rsid w:val="00264BDB"/>
    <w:rsid w:val="00265CA4"/>
    <w:rsid w:val="002703A2"/>
    <w:rsid w:val="00271E07"/>
    <w:rsid w:val="00276367"/>
    <w:rsid w:val="00276792"/>
    <w:rsid w:val="00292D91"/>
    <w:rsid w:val="00294DC7"/>
    <w:rsid w:val="00294FCD"/>
    <w:rsid w:val="002957FB"/>
    <w:rsid w:val="0029640F"/>
    <w:rsid w:val="00297706"/>
    <w:rsid w:val="002A20AF"/>
    <w:rsid w:val="002A2652"/>
    <w:rsid w:val="002A33F3"/>
    <w:rsid w:val="002A4770"/>
    <w:rsid w:val="002B0006"/>
    <w:rsid w:val="002B23E3"/>
    <w:rsid w:val="002B4507"/>
    <w:rsid w:val="002B6F81"/>
    <w:rsid w:val="002C63F4"/>
    <w:rsid w:val="002D2487"/>
    <w:rsid w:val="002D57CC"/>
    <w:rsid w:val="002E3A96"/>
    <w:rsid w:val="002E42BE"/>
    <w:rsid w:val="002F2B92"/>
    <w:rsid w:val="002F485C"/>
    <w:rsid w:val="003027CE"/>
    <w:rsid w:val="00304474"/>
    <w:rsid w:val="00304900"/>
    <w:rsid w:val="00306810"/>
    <w:rsid w:val="00307D08"/>
    <w:rsid w:val="003116F6"/>
    <w:rsid w:val="00312A5C"/>
    <w:rsid w:val="00316195"/>
    <w:rsid w:val="003206D0"/>
    <w:rsid w:val="003207E7"/>
    <w:rsid w:val="00326AF4"/>
    <w:rsid w:val="00327609"/>
    <w:rsid w:val="00335D64"/>
    <w:rsid w:val="00341063"/>
    <w:rsid w:val="00341645"/>
    <w:rsid w:val="00345665"/>
    <w:rsid w:val="00353934"/>
    <w:rsid w:val="0035579A"/>
    <w:rsid w:val="00355C29"/>
    <w:rsid w:val="0036010D"/>
    <w:rsid w:val="0036104D"/>
    <w:rsid w:val="00362080"/>
    <w:rsid w:val="003638B5"/>
    <w:rsid w:val="00370E99"/>
    <w:rsid w:val="0037750B"/>
    <w:rsid w:val="00385F5E"/>
    <w:rsid w:val="00391A57"/>
    <w:rsid w:val="00392F7E"/>
    <w:rsid w:val="00395B50"/>
    <w:rsid w:val="003B13FF"/>
    <w:rsid w:val="003B1F59"/>
    <w:rsid w:val="003B1FB2"/>
    <w:rsid w:val="003C0E2F"/>
    <w:rsid w:val="003C3F16"/>
    <w:rsid w:val="003C4C94"/>
    <w:rsid w:val="003D08EA"/>
    <w:rsid w:val="003D4912"/>
    <w:rsid w:val="003D71DD"/>
    <w:rsid w:val="003E0263"/>
    <w:rsid w:val="003E3C34"/>
    <w:rsid w:val="003F2096"/>
    <w:rsid w:val="003F4899"/>
    <w:rsid w:val="00403EF6"/>
    <w:rsid w:val="00416B60"/>
    <w:rsid w:val="0042096F"/>
    <w:rsid w:val="00423604"/>
    <w:rsid w:val="00423A80"/>
    <w:rsid w:val="00427FAB"/>
    <w:rsid w:val="0043354D"/>
    <w:rsid w:val="00434295"/>
    <w:rsid w:val="0044035C"/>
    <w:rsid w:val="00441E15"/>
    <w:rsid w:val="00442316"/>
    <w:rsid w:val="0044509C"/>
    <w:rsid w:val="004528A7"/>
    <w:rsid w:val="00452A67"/>
    <w:rsid w:val="00454566"/>
    <w:rsid w:val="00454E01"/>
    <w:rsid w:val="0045584B"/>
    <w:rsid w:val="00460017"/>
    <w:rsid w:val="00462006"/>
    <w:rsid w:val="00462ECD"/>
    <w:rsid w:val="0046408F"/>
    <w:rsid w:val="00464390"/>
    <w:rsid w:val="00467165"/>
    <w:rsid w:val="004755E4"/>
    <w:rsid w:val="00477DC6"/>
    <w:rsid w:val="00484A1A"/>
    <w:rsid w:val="004901E3"/>
    <w:rsid w:val="00497864"/>
    <w:rsid w:val="004A15BD"/>
    <w:rsid w:val="004A1FBE"/>
    <w:rsid w:val="004B2618"/>
    <w:rsid w:val="004B3555"/>
    <w:rsid w:val="004B3AC9"/>
    <w:rsid w:val="004B4DD9"/>
    <w:rsid w:val="004B7834"/>
    <w:rsid w:val="004C2425"/>
    <w:rsid w:val="004C704A"/>
    <w:rsid w:val="004D5F44"/>
    <w:rsid w:val="004E1813"/>
    <w:rsid w:val="004E1DBE"/>
    <w:rsid w:val="004E7C47"/>
    <w:rsid w:val="004F5A18"/>
    <w:rsid w:val="004F6524"/>
    <w:rsid w:val="00502373"/>
    <w:rsid w:val="00506DF6"/>
    <w:rsid w:val="005070AC"/>
    <w:rsid w:val="00515722"/>
    <w:rsid w:val="00516179"/>
    <w:rsid w:val="00517615"/>
    <w:rsid w:val="0052033F"/>
    <w:rsid w:val="005213C2"/>
    <w:rsid w:val="005248E9"/>
    <w:rsid w:val="00524AD8"/>
    <w:rsid w:val="00526045"/>
    <w:rsid w:val="0052672B"/>
    <w:rsid w:val="005275B8"/>
    <w:rsid w:val="0053163F"/>
    <w:rsid w:val="0053548F"/>
    <w:rsid w:val="00535983"/>
    <w:rsid w:val="005405D2"/>
    <w:rsid w:val="005417A8"/>
    <w:rsid w:val="00542F7F"/>
    <w:rsid w:val="005437D5"/>
    <w:rsid w:val="00543F3C"/>
    <w:rsid w:val="00544699"/>
    <w:rsid w:val="00546F04"/>
    <w:rsid w:val="00555657"/>
    <w:rsid w:val="00557DC4"/>
    <w:rsid w:val="005611C1"/>
    <w:rsid w:val="005654FC"/>
    <w:rsid w:val="0056658F"/>
    <w:rsid w:val="005666C2"/>
    <w:rsid w:val="00566AF4"/>
    <w:rsid w:val="005670F7"/>
    <w:rsid w:val="0057035E"/>
    <w:rsid w:val="00571D90"/>
    <w:rsid w:val="00573132"/>
    <w:rsid w:val="005742AD"/>
    <w:rsid w:val="0057680A"/>
    <w:rsid w:val="00584D65"/>
    <w:rsid w:val="00586E7B"/>
    <w:rsid w:val="00593DD4"/>
    <w:rsid w:val="0059526D"/>
    <w:rsid w:val="005969D7"/>
    <w:rsid w:val="005971E6"/>
    <w:rsid w:val="005A1C45"/>
    <w:rsid w:val="005A3517"/>
    <w:rsid w:val="005A6F01"/>
    <w:rsid w:val="005B207D"/>
    <w:rsid w:val="005B5556"/>
    <w:rsid w:val="005B6B6B"/>
    <w:rsid w:val="005C4060"/>
    <w:rsid w:val="005C5534"/>
    <w:rsid w:val="005C57D3"/>
    <w:rsid w:val="005E18AF"/>
    <w:rsid w:val="005E312E"/>
    <w:rsid w:val="005E4B4C"/>
    <w:rsid w:val="005F0E43"/>
    <w:rsid w:val="005F3348"/>
    <w:rsid w:val="005F46F8"/>
    <w:rsid w:val="005F6890"/>
    <w:rsid w:val="005F7232"/>
    <w:rsid w:val="0060183C"/>
    <w:rsid w:val="006041C6"/>
    <w:rsid w:val="006104AE"/>
    <w:rsid w:val="00615B3F"/>
    <w:rsid w:val="00622EE8"/>
    <w:rsid w:val="006311F6"/>
    <w:rsid w:val="00631A92"/>
    <w:rsid w:val="00637249"/>
    <w:rsid w:val="00637374"/>
    <w:rsid w:val="00642EB8"/>
    <w:rsid w:val="006431A2"/>
    <w:rsid w:val="006464AF"/>
    <w:rsid w:val="006506B5"/>
    <w:rsid w:val="00652013"/>
    <w:rsid w:val="0065260E"/>
    <w:rsid w:val="00654778"/>
    <w:rsid w:val="00660920"/>
    <w:rsid w:val="00666283"/>
    <w:rsid w:val="006745E1"/>
    <w:rsid w:val="00675CE3"/>
    <w:rsid w:val="006837EA"/>
    <w:rsid w:val="006876B7"/>
    <w:rsid w:val="0068792F"/>
    <w:rsid w:val="00691A22"/>
    <w:rsid w:val="006920CD"/>
    <w:rsid w:val="00692830"/>
    <w:rsid w:val="006A0CFB"/>
    <w:rsid w:val="006C1401"/>
    <w:rsid w:val="006C24A0"/>
    <w:rsid w:val="006C35D1"/>
    <w:rsid w:val="006C4F31"/>
    <w:rsid w:val="006C702B"/>
    <w:rsid w:val="006D12F1"/>
    <w:rsid w:val="006D248F"/>
    <w:rsid w:val="006D3E20"/>
    <w:rsid w:val="006D78EB"/>
    <w:rsid w:val="006E0A09"/>
    <w:rsid w:val="006E6AD8"/>
    <w:rsid w:val="006F44EF"/>
    <w:rsid w:val="0070684E"/>
    <w:rsid w:val="007131ED"/>
    <w:rsid w:val="00715A20"/>
    <w:rsid w:val="00722B54"/>
    <w:rsid w:val="00726883"/>
    <w:rsid w:val="00730237"/>
    <w:rsid w:val="00731C43"/>
    <w:rsid w:val="007373F4"/>
    <w:rsid w:val="007408D0"/>
    <w:rsid w:val="00742E5D"/>
    <w:rsid w:val="00743A80"/>
    <w:rsid w:val="007477E5"/>
    <w:rsid w:val="00750CCD"/>
    <w:rsid w:val="007510F4"/>
    <w:rsid w:val="0075284E"/>
    <w:rsid w:val="00754403"/>
    <w:rsid w:val="00762EEF"/>
    <w:rsid w:val="00764B31"/>
    <w:rsid w:val="00780E11"/>
    <w:rsid w:val="00783F85"/>
    <w:rsid w:val="0078473D"/>
    <w:rsid w:val="007857F2"/>
    <w:rsid w:val="007924C9"/>
    <w:rsid w:val="007947AE"/>
    <w:rsid w:val="007B0090"/>
    <w:rsid w:val="007B365D"/>
    <w:rsid w:val="007C06C8"/>
    <w:rsid w:val="007C4815"/>
    <w:rsid w:val="007C503A"/>
    <w:rsid w:val="007D2349"/>
    <w:rsid w:val="007D2926"/>
    <w:rsid w:val="007D64B8"/>
    <w:rsid w:val="007D6E1B"/>
    <w:rsid w:val="007E05D5"/>
    <w:rsid w:val="007E4D35"/>
    <w:rsid w:val="007E5D94"/>
    <w:rsid w:val="007F187D"/>
    <w:rsid w:val="007F40BE"/>
    <w:rsid w:val="007F43BD"/>
    <w:rsid w:val="007F47B5"/>
    <w:rsid w:val="007F6512"/>
    <w:rsid w:val="007F673F"/>
    <w:rsid w:val="00802BE0"/>
    <w:rsid w:val="008031E4"/>
    <w:rsid w:val="008036D5"/>
    <w:rsid w:val="008045B1"/>
    <w:rsid w:val="0080766B"/>
    <w:rsid w:val="0081075A"/>
    <w:rsid w:val="00812C50"/>
    <w:rsid w:val="00815EA7"/>
    <w:rsid w:val="0082012F"/>
    <w:rsid w:val="008218E0"/>
    <w:rsid w:val="00826BA1"/>
    <w:rsid w:val="008354BD"/>
    <w:rsid w:val="00840189"/>
    <w:rsid w:val="008445B6"/>
    <w:rsid w:val="0084682B"/>
    <w:rsid w:val="00850E49"/>
    <w:rsid w:val="0085402E"/>
    <w:rsid w:val="00856B8C"/>
    <w:rsid w:val="00857F37"/>
    <w:rsid w:val="008618E4"/>
    <w:rsid w:val="00863296"/>
    <w:rsid w:val="008668BC"/>
    <w:rsid w:val="00870FE7"/>
    <w:rsid w:val="00872A4F"/>
    <w:rsid w:val="00874108"/>
    <w:rsid w:val="00875E70"/>
    <w:rsid w:val="008830D3"/>
    <w:rsid w:val="00884904"/>
    <w:rsid w:val="0088512D"/>
    <w:rsid w:val="00885DE0"/>
    <w:rsid w:val="008869B4"/>
    <w:rsid w:val="00887949"/>
    <w:rsid w:val="00892F1E"/>
    <w:rsid w:val="00894FFC"/>
    <w:rsid w:val="00896A7D"/>
    <w:rsid w:val="008970B2"/>
    <w:rsid w:val="008976CD"/>
    <w:rsid w:val="008A145A"/>
    <w:rsid w:val="008A1E8E"/>
    <w:rsid w:val="008A28FB"/>
    <w:rsid w:val="008A5B97"/>
    <w:rsid w:val="008B2911"/>
    <w:rsid w:val="008B3B6E"/>
    <w:rsid w:val="008B48BD"/>
    <w:rsid w:val="008B48F4"/>
    <w:rsid w:val="008B68AB"/>
    <w:rsid w:val="008D0A27"/>
    <w:rsid w:val="008D2823"/>
    <w:rsid w:val="008D3101"/>
    <w:rsid w:val="008D33CF"/>
    <w:rsid w:val="008D55C6"/>
    <w:rsid w:val="008D744B"/>
    <w:rsid w:val="008E1152"/>
    <w:rsid w:val="008E1308"/>
    <w:rsid w:val="008E1737"/>
    <w:rsid w:val="008E5F46"/>
    <w:rsid w:val="008E687D"/>
    <w:rsid w:val="008E7F1F"/>
    <w:rsid w:val="008F020C"/>
    <w:rsid w:val="008F3088"/>
    <w:rsid w:val="008F5473"/>
    <w:rsid w:val="00901F96"/>
    <w:rsid w:val="00904054"/>
    <w:rsid w:val="00907093"/>
    <w:rsid w:val="00912CC2"/>
    <w:rsid w:val="00914638"/>
    <w:rsid w:val="00914A2D"/>
    <w:rsid w:val="0091774B"/>
    <w:rsid w:val="0092315E"/>
    <w:rsid w:val="00924048"/>
    <w:rsid w:val="00925EB8"/>
    <w:rsid w:val="00927BA5"/>
    <w:rsid w:val="009335AC"/>
    <w:rsid w:val="009362C0"/>
    <w:rsid w:val="009379EF"/>
    <w:rsid w:val="0095019F"/>
    <w:rsid w:val="009549D9"/>
    <w:rsid w:val="0095775B"/>
    <w:rsid w:val="009624ED"/>
    <w:rsid w:val="009637BF"/>
    <w:rsid w:val="00963CFA"/>
    <w:rsid w:val="009651CC"/>
    <w:rsid w:val="00965A92"/>
    <w:rsid w:val="00970B56"/>
    <w:rsid w:val="009718CC"/>
    <w:rsid w:val="00975453"/>
    <w:rsid w:val="009779B4"/>
    <w:rsid w:val="009875C9"/>
    <w:rsid w:val="009A04FF"/>
    <w:rsid w:val="009A1AFD"/>
    <w:rsid w:val="009A726F"/>
    <w:rsid w:val="009A77C1"/>
    <w:rsid w:val="009B6B7A"/>
    <w:rsid w:val="009B7403"/>
    <w:rsid w:val="009C351D"/>
    <w:rsid w:val="009C4A92"/>
    <w:rsid w:val="009C525C"/>
    <w:rsid w:val="009D1E04"/>
    <w:rsid w:val="009D4867"/>
    <w:rsid w:val="009F01DC"/>
    <w:rsid w:val="009F1006"/>
    <w:rsid w:val="009F2AEF"/>
    <w:rsid w:val="009F6855"/>
    <w:rsid w:val="009F7302"/>
    <w:rsid w:val="00A01E9A"/>
    <w:rsid w:val="00A02605"/>
    <w:rsid w:val="00A04068"/>
    <w:rsid w:val="00A1298A"/>
    <w:rsid w:val="00A13C8F"/>
    <w:rsid w:val="00A17CA0"/>
    <w:rsid w:val="00A269B7"/>
    <w:rsid w:val="00A33958"/>
    <w:rsid w:val="00A42796"/>
    <w:rsid w:val="00A573BA"/>
    <w:rsid w:val="00A574B8"/>
    <w:rsid w:val="00A63A03"/>
    <w:rsid w:val="00A647D0"/>
    <w:rsid w:val="00A71330"/>
    <w:rsid w:val="00A75155"/>
    <w:rsid w:val="00A765CF"/>
    <w:rsid w:val="00A76B5F"/>
    <w:rsid w:val="00A811D4"/>
    <w:rsid w:val="00A84D30"/>
    <w:rsid w:val="00A900EC"/>
    <w:rsid w:val="00A93001"/>
    <w:rsid w:val="00A97C10"/>
    <w:rsid w:val="00AA33F9"/>
    <w:rsid w:val="00AA4639"/>
    <w:rsid w:val="00AA5E3A"/>
    <w:rsid w:val="00AB0D16"/>
    <w:rsid w:val="00AB6CA1"/>
    <w:rsid w:val="00AB7C47"/>
    <w:rsid w:val="00AC07B5"/>
    <w:rsid w:val="00AC2A93"/>
    <w:rsid w:val="00AC3D79"/>
    <w:rsid w:val="00AC67C0"/>
    <w:rsid w:val="00AC737B"/>
    <w:rsid w:val="00AE382C"/>
    <w:rsid w:val="00AE4042"/>
    <w:rsid w:val="00AE4DA2"/>
    <w:rsid w:val="00AE4EA9"/>
    <w:rsid w:val="00AF09F3"/>
    <w:rsid w:val="00AF0CF2"/>
    <w:rsid w:val="00AF2FBC"/>
    <w:rsid w:val="00AF5207"/>
    <w:rsid w:val="00AF6732"/>
    <w:rsid w:val="00AF7C48"/>
    <w:rsid w:val="00B018C8"/>
    <w:rsid w:val="00B0543F"/>
    <w:rsid w:val="00B112C6"/>
    <w:rsid w:val="00B14216"/>
    <w:rsid w:val="00B14411"/>
    <w:rsid w:val="00B1554B"/>
    <w:rsid w:val="00B1683A"/>
    <w:rsid w:val="00B1688A"/>
    <w:rsid w:val="00B31221"/>
    <w:rsid w:val="00B318E0"/>
    <w:rsid w:val="00B335FF"/>
    <w:rsid w:val="00B3427C"/>
    <w:rsid w:val="00B34B74"/>
    <w:rsid w:val="00B356E1"/>
    <w:rsid w:val="00B356EC"/>
    <w:rsid w:val="00B417D3"/>
    <w:rsid w:val="00B44178"/>
    <w:rsid w:val="00B451E2"/>
    <w:rsid w:val="00B461E6"/>
    <w:rsid w:val="00B462FB"/>
    <w:rsid w:val="00B51EEA"/>
    <w:rsid w:val="00B52967"/>
    <w:rsid w:val="00B631E5"/>
    <w:rsid w:val="00B670C7"/>
    <w:rsid w:val="00B709B0"/>
    <w:rsid w:val="00B73D0D"/>
    <w:rsid w:val="00B74C35"/>
    <w:rsid w:val="00B833EF"/>
    <w:rsid w:val="00B83757"/>
    <w:rsid w:val="00B83D34"/>
    <w:rsid w:val="00B874A6"/>
    <w:rsid w:val="00B87AB7"/>
    <w:rsid w:val="00B91D45"/>
    <w:rsid w:val="00B92D45"/>
    <w:rsid w:val="00B93196"/>
    <w:rsid w:val="00B94A5D"/>
    <w:rsid w:val="00B96650"/>
    <w:rsid w:val="00BA0037"/>
    <w:rsid w:val="00BA0839"/>
    <w:rsid w:val="00BA183C"/>
    <w:rsid w:val="00BA6D3B"/>
    <w:rsid w:val="00BB377B"/>
    <w:rsid w:val="00BB604E"/>
    <w:rsid w:val="00BB6D17"/>
    <w:rsid w:val="00BC0AE5"/>
    <w:rsid w:val="00BC7B77"/>
    <w:rsid w:val="00BD1A8F"/>
    <w:rsid w:val="00BD40F8"/>
    <w:rsid w:val="00BD5A4F"/>
    <w:rsid w:val="00BF2C47"/>
    <w:rsid w:val="00BF5519"/>
    <w:rsid w:val="00BF5847"/>
    <w:rsid w:val="00BF6EC4"/>
    <w:rsid w:val="00C103F8"/>
    <w:rsid w:val="00C1580E"/>
    <w:rsid w:val="00C21FFE"/>
    <w:rsid w:val="00C257C0"/>
    <w:rsid w:val="00C43013"/>
    <w:rsid w:val="00C440F1"/>
    <w:rsid w:val="00C44FC5"/>
    <w:rsid w:val="00C52124"/>
    <w:rsid w:val="00C5267D"/>
    <w:rsid w:val="00C530BB"/>
    <w:rsid w:val="00C559A7"/>
    <w:rsid w:val="00C76E88"/>
    <w:rsid w:val="00C77E98"/>
    <w:rsid w:val="00C94549"/>
    <w:rsid w:val="00C95FFE"/>
    <w:rsid w:val="00C96F37"/>
    <w:rsid w:val="00CA2C7C"/>
    <w:rsid w:val="00CA2D4D"/>
    <w:rsid w:val="00CA3668"/>
    <w:rsid w:val="00CA764B"/>
    <w:rsid w:val="00CB1915"/>
    <w:rsid w:val="00CB3B71"/>
    <w:rsid w:val="00CB4FBB"/>
    <w:rsid w:val="00CC0CE0"/>
    <w:rsid w:val="00CC0ECD"/>
    <w:rsid w:val="00CD1F8D"/>
    <w:rsid w:val="00CD4BC0"/>
    <w:rsid w:val="00CD6F29"/>
    <w:rsid w:val="00CD782B"/>
    <w:rsid w:val="00CD78D6"/>
    <w:rsid w:val="00CE1AF5"/>
    <w:rsid w:val="00CF76A1"/>
    <w:rsid w:val="00D02336"/>
    <w:rsid w:val="00D0748A"/>
    <w:rsid w:val="00D07A56"/>
    <w:rsid w:val="00D229F3"/>
    <w:rsid w:val="00D255D7"/>
    <w:rsid w:val="00D2755F"/>
    <w:rsid w:val="00D30C5E"/>
    <w:rsid w:val="00D33390"/>
    <w:rsid w:val="00D44854"/>
    <w:rsid w:val="00D44C11"/>
    <w:rsid w:val="00D4697E"/>
    <w:rsid w:val="00D50D38"/>
    <w:rsid w:val="00D5161D"/>
    <w:rsid w:val="00D54A38"/>
    <w:rsid w:val="00D61B6A"/>
    <w:rsid w:val="00D6474A"/>
    <w:rsid w:val="00D7113B"/>
    <w:rsid w:val="00D7285E"/>
    <w:rsid w:val="00D72EC6"/>
    <w:rsid w:val="00D73D98"/>
    <w:rsid w:val="00D80E71"/>
    <w:rsid w:val="00D841C4"/>
    <w:rsid w:val="00D8690A"/>
    <w:rsid w:val="00D9185B"/>
    <w:rsid w:val="00D93028"/>
    <w:rsid w:val="00D93F60"/>
    <w:rsid w:val="00D94B97"/>
    <w:rsid w:val="00D95852"/>
    <w:rsid w:val="00D97CDC"/>
    <w:rsid w:val="00DA32BE"/>
    <w:rsid w:val="00DA6C9B"/>
    <w:rsid w:val="00DB065C"/>
    <w:rsid w:val="00DB4790"/>
    <w:rsid w:val="00DB691E"/>
    <w:rsid w:val="00DC3F8B"/>
    <w:rsid w:val="00DD2D56"/>
    <w:rsid w:val="00DE2B1D"/>
    <w:rsid w:val="00DE2D9E"/>
    <w:rsid w:val="00DE41E7"/>
    <w:rsid w:val="00DE5183"/>
    <w:rsid w:val="00DE53DC"/>
    <w:rsid w:val="00E05390"/>
    <w:rsid w:val="00E056C4"/>
    <w:rsid w:val="00E077E0"/>
    <w:rsid w:val="00E07E14"/>
    <w:rsid w:val="00E07EF7"/>
    <w:rsid w:val="00E1077E"/>
    <w:rsid w:val="00E21770"/>
    <w:rsid w:val="00E26241"/>
    <w:rsid w:val="00E342BD"/>
    <w:rsid w:val="00E40AAD"/>
    <w:rsid w:val="00E4290A"/>
    <w:rsid w:val="00E432CD"/>
    <w:rsid w:val="00E43CA8"/>
    <w:rsid w:val="00E44789"/>
    <w:rsid w:val="00E46A69"/>
    <w:rsid w:val="00E50455"/>
    <w:rsid w:val="00E51261"/>
    <w:rsid w:val="00E611D2"/>
    <w:rsid w:val="00E76167"/>
    <w:rsid w:val="00E8634E"/>
    <w:rsid w:val="00E90F47"/>
    <w:rsid w:val="00E91F79"/>
    <w:rsid w:val="00E92025"/>
    <w:rsid w:val="00E94365"/>
    <w:rsid w:val="00EA7649"/>
    <w:rsid w:val="00EA7E2F"/>
    <w:rsid w:val="00EB31C9"/>
    <w:rsid w:val="00EC05C5"/>
    <w:rsid w:val="00EC0BF6"/>
    <w:rsid w:val="00EC45CF"/>
    <w:rsid w:val="00ED1826"/>
    <w:rsid w:val="00ED2072"/>
    <w:rsid w:val="00ED2670"/>
    <w:rsid w:val="00ED32B3"/>
    <w:rsid w:val="00ED3880"/>
    <w:rsid w:val="00ED3EFF"/>
    <w:rsid w:val="00ED47DD"/>
    <w:rsid w:val="00ED5999"/>
    <w:rsid w:val="00ED7C7A"/>
    <w:rsid w:val="00EF14DB"/>
    <w:rsid w:val="00EF4FB4"/>
    <w:rsid w:val="00EF568F"/>
    <w:rsid w:val="00EF6AFD"/>
    <w:rsid w:val="00F05165"/>
    <w:rsid w:val="00F05C87"/>
    <w:rsid w:val="00F10A9A"/>
    <w:rsid w:val="00F15ED7"/>
    <w:rsid w:val="00F21C65"/>
    <w:rsid w:val="00F23D08"/>
    <w:rsid w:val="00F26C5A"/>
    <w:rsid w:val="00F27E88"/>
    <w:rsid w:val="00F31118"/>
    <w:rsid w:val="00F32606"/>
    <w:rsid w:val="00F35D6B"/>
    <w:rsid w:val="00F45C99"/>
    <w:rsid w:val="00F54050"/>
    <w:rsid w:val="00F54ECB"/>
    <w:rsid w:val="00F55845"/>
    <w:rsid w:val="00F5600F"/>
    <w:rsid w:val="00F60676"/>
    <w:rsid w:val="00F757B2"/>
    <w:rsid w:val="00F77A22"/>
    <w:rsid w:val="00F8593F"/>
    <w:rsid w:val="00F86367"/>
    <w:rsid w:val="00F94285"/>
    <w:rsid w:val="00F963BB"/>
    <w:rsid w:val="00F97659"/>
    <w:rsid w:val="00F97BF1"/>
    <w:rsid w:val="00FA1816"/>
    <w:rsid w:val="00FA4816"/>
    <w:rsid w:val="00FA77DA"/>
    <w:rsid w:val="00FB0063"/>
    <w:rsid w:val="00FB0160"/>
    <w:rsid w:val="00FB38DB"/>
    <w:rsid w:val="00FC31D3"/>
    <w:rsid w:val="00FC5D7E"/>
    <w:rsid w:val="00FD201F"/>
    <w:rsid w:val="00FD28CD"/>
    <w:rsid w:val="00FD338B"/>
    <w:rsid w:val="00FD4EC8"/>
    <w:rsid w:val="00FD6BDD"/>
    <w:rsid w:val="00FE0CF5"/>
    <w:rsid w:val="00FE3953"/>
    <w:rsid w:val="00FF0594"/>
    <w:rsid w:val="00FF1C5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F651"/>
  <w15:chartTrackingRefBased/>
  <w15:docId w15:val="{9027FEE0-488B-4FD2-9849-684719BD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8FB"/>
    <w:pPr>
      <w:spacing w:after="0" w:line="240" w:lineRule="auto"/>
      <w:jc w:val="both"/>
    </w:pPr>
    <w:rPr>
      <w:rFonts w:ascii="Calibri" w:hAnsi="Calibri" w:cs="Times New Roman"/>
      <w:sz w:val="24"/>
      <w:szCs w:val="20"/>
    </w:rPr>
  </w:style>
  <w:style w:type="paragraph" w:styleId="Heading1">
    <w:name w:val="heading 1"/>
    <w:basedOn w:val="Normal"/>
    <w:next w:val="Normal"/>
    <w:link w:val="Heading1Char"/>
    <w:uiPriority w:val="9"/>
    <w:qFormat/>
    <w:rsid w:val="002B6F81"/>
    <w:pPr>
      <w:keepNext/>
      <w:keepLines/>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F44"/>
    <w:pPr>
      <w:outlineLvl w:val="1"/>
    </w:pPr>
    <w:rPr>
      <w:rFonts w:ascii="Verdana Pro Cond" w:hAnsi="Verdana Pro Cond"/>
      <w:color w:val="7030A0"/>
      <w:szCs w:val="24"/>
    </w:rPr>
  </w:style>
  <w:style w:type="paragraph" w:styleId="Heading3">
    <w:name w:val="heading 3"/>
    <w:basedOn w:val="Normal"/>
    <w:next w:val="Normal"/>
    <w:link w:val="Heading3Char"/>
    <w:uiPriority w:val="9"/>
    <w:unhideWhenUsed/>
    <w:qFormat/>
    <w:rsid w:val="008B48F4"/>
    <w:pPr>
      <w:keepNext/>
      <w:keepLines/>
      <w:numPr>
        <w:numId w:val="28"/>
      </w:numPr>
      <w:spacing w:before="4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3EF6"/>
    <w:pPr>
      <w:contextualSpacing/>
    </w:pPr>
    <w:rPr>
      <w:rFonts w:ascii="Lucida Sans" w:eastAsiaTheme="majorEastAsia" w:hAnsi="Lucida Sans"/>
      <w:spacing w:val="-10"/>
      <w:kern w:val="28"/>
      <w:sz w:val="48"/>
      <w:szCs w:val="48"/>
    </w:rPr>
  </w:style>
  <w:style w:type="character" w:customStyle="1" w:styleId="TitleChar">
    <w:name w:val="Title Char"/>
    <w:basedOn w:val="DefaultParagraphFont"/>
    <w:link w:val="Title"/>
    <w:uiPriority w:val="10"/>
    <w:rsid w:val="00403EF6"/>
    <w:rPr>
      <w:rFonts w:ascii="Lucida Sans" w:eastAsiaTheme="majorEastAsia" w:hAnsi="Lucida Sans" w:cs="Times New Roman"/>
      <w:spacing w:val="-10"/>
      <w:kern w:val="28"/>
      <w:sz w:val="48"/>
      <w:szCs w:val="48"/>
    </w:rPr>
  </w:style>
  <w:style w:type="character" w:styleId="Hyperlink">
    <w:name w:val="Hyperlink"/>
    <w:basedOn w:val="DefaultParagraphFont"/>
    <w:uiPriority w:val="99"/>
    <w:unhideWhenUsed/>
    <w:rsid w:val="00754403"/>
    <w:rPr>
      <w:color w:val="0563C1" w:themeColor="hyperlink"/>
      <w:u w:val="single"/>
    </w:rPr>
  </w:style>
  <w:style w:type="paragraph" w:styleId="ListParagraph">
    <w:name w:val="List Paragraph"/>
    <w:basedOn w:val="Normal"/>
    <w:uiPriority w:val="34"/>
    <w:qFormat/>
    <w:rsid w:val="00754403"/>
    <w:pPr>
      <w:ind w:left="720"/>
      <w:contextualSpacing/>
    </w:pPr>
  </w:style>
  <w:style w:type="character" w:styleId="UnresolvedMention">
    <w:name w:val="Unresolved Mention"/>
    <w:basedOn w:val="DefaultParagraphFont"/>
    <w:uiPriority w:val="99"/>
    <w:semiHidden/>
    <w:unhideWhenUsed/>
    <w:rsid w:val="006E6AD8"/>
    <w:rPr>
      <w:color w:val="605E5C"/>
      <w:shd w:val="clear" w:color="auto" w:fill="E1DFDD"/>
    </w:rPr>
  </w:style>
  <w:style w:type="character" w:customStyle="1" w:styleId="Heading2Char">
    <w:name w:val="Heading 2 Char"/>
    <w:basedOn w:val="DefaultParagraphFont"/>
    <w:link w:val="Heading2"/>
    <w:uiPriority w:val="9"/>
    <w:rsid w:val="004D5F44"/>
    <w:rPr>
      <w:rFonts w:ascii="Verdana Pro Cond" w:hAnsi="Verdana Pro Cond" w:cs="Times New Roman"/>
      <w:color w:val="7030A0"/>
      <w:sz w:val="24"/>
      <w:szCs w:val="24"/>
    </w:rPr>
  </w:style>
  <w:style w:type="character" w:styleId="SubtleReference">
    <w:name w:val="Subtle Reference"/>
    <w:aliases w:val="Windows Click"/>
    <w:uiPriority w:val="31"/>
    <w:qFormat/>
    <w:rsid w:val="0085402E"/>
    <w:rPr>
      <w:rFonts w:ascii="Lucida Sans Typewriter" w:hAnsi="Lucida Sans Typewriter"/>
      <w:b/>
      <w:bCs/>
      <w:color w:val="7030A0"/>
      <w:sz w:val="20"/>
      <w:szCs w:val="16"/>
    </w:rPr>
  </w:style>
  <w:style w:type="paragraph" w:styleId="NoSpacing">
    <w:name w:val="No Spacing"/>
    <w:link w:val="NoSpacingChar"/>
    <w:uiPriority w:val="1"/>
    <w:qFormat/>
    <w:rsid w:val="00660920"/>
    <w:pPr>
      <w:spacing w:after="0" w:line="240" w:lineRule="auto"/>
    </w:pPr>
    <w:rPr>
      <w:rFonts w:eastAsiaTheme="minorEastAsia"/>
    </w:rPr>
  </w:style>
  <w:style w:type="character" w:customStyle="1" w:styleId="NoSpacingChar">
    <w:name w:val="No Spacing Char"/>
    <w:basedOn w:val="DefaultParagraphFont"/>
    <w:link w:val="NoSpacing"/>
    <w:uiPriority w:val="1"/>
    <w:rsid w:val="00660920"/>
    <w:rPr>
      <w:rFonts w:eastAsiaTheme="minorEastAsia"/>
    </w:rPr>
  </w:style>
  <w:style w:type="paragraph" w:styleId="Header">
    <w:name w:val="header"/>
    <w:basedOn w:val="Normal"/>
    <w:link w:val="HeaderChar"/>
    <w:uiPriority w:val="99"/>
    <w:unhideWhenUsed/>
    <w:rsid w:val="00722B54"/>
    <w:pPr>
      <w:tabs>
        <w:tab w:val="center" w:pos="4680"/>
        <w:tab w:val="right" w:pos="9360"/>
      </w:tabs>
    </w:pPr>
  </w:style>
  <w:style w:type="character" w:customStyle="1" w:styleId="HeaderChar">
    <w:name w:val="Header Char"/>
    <w:basedOn w:val="DefaultParagraphFont"/>
    <w:link w:val="Header"/>
    <w:uiPriority w:val="99"/>
    <w:rsid w:val="00722B54"/>
    <w:rPr>
      <w:rFonts w:ascii="Calibri" w:hAnsi="Calibri" w:cs="Times New Roman"/>
      <w:sz w:val="24"/>
      <w:szCs w:val="20"/>
    </w:rPr>
  </w:style>
  <w:style w:type="paragraph" w:styleId="Footer">
    <w:name w:val="footer"/>
    <w:basedOn w:val="Normal"/>
    <w:link w:val="FooterChar"/>
    <w:uiPriority w:val="99"/>
    <w:unhideWhenUsed/>
    <w:rsid w:val="00722B54"/>
    <w:pPr>
      <w:tabs>
        <w:tab w:val="center" w:pos="4680"/>
        <w:tab w:val="right" w:pos="9360"/>
      </w:tabs>
    </w:pPr>
  </w:style>
  <w:style w:type="character" w:customStyle="1" w:styleId="FooterChar">
    <w:name w:val="Footer Char"/>
    <w:basedOn w:val="DefaultParagraphFont"/>
    <w:link w:val="Footer"/>
    <w:uiPriority w:val="99"/>
    <w:rsid w:val="00722B54"/>
    <w:rPr>
      <w:rFonts w:ascii="Calibri" w:hAnsi="Calibri" w:cs="Times New Roman"/>
      <w:sz w:val="24"/>
      <w:szCs w:val="20"/>
    </w:rPr>
  </w:style>
  <w:style w:type="character" w:styleId="PageNumber">
    <w:name w:val="page number"/>
    <w:basedOn w:val="DefaultParagraphFont"/>
    <w:uiPriority w:val="99"/>
    <w:semiHidden/>
    <w:unhideWhenUsed/>
    <w:rsid w:val="00722B54"/>
  </w:style>
  <w:style w:type="paragraph" w:styleId="NormalWeb">
    <w:name w:val="Normal (Web)"/>
    <w:basedOn w:val="Normal"/>
    <w:uiPriority w:val="99"/>
    <w:unhideWhenUsed/>
    <w:rsid w:val="00D5161D"/>
    <w:pPr>
      <w:spacing w:before="100" w:beforeAutospacing="1" w:after="100" w:afterAutospacing="1"/>
      <w:jc w:val="left"/>
    </w:pPr>
    <w:rPr>
      <w:rFonts w:ascii="Times New Roman" w:eastAsia="Times New Roman" w:hAnsi="Times New Roman"/>
      <w:szCs w:val="24"/>
    </w:rPr>
  </w:style>
  <w:style w:type="paragraph" w:customStyle="1" w:styleId="CODE">
    <w:name w:val="CODE"/>
    <w:basedOn w:val="Normal"/>
    <w:qFormat/>
    <w:rsid w:val="004A1FBE"/>
    <w:pPr>
      <w:ind w:left="360"/>
    </w:pPr>
    <w:rPr>
      <w:rFonts w:ascii="Courier New" w:hAnsi="Courier New" w:cs="Courier New"/>
      <w:b/>
      <w:bCs/>
      <w:color w:val="1F3864" w:themeColor="accent1" w:themeShade="80"/>
      <w:sz w:val="22"/>
      <w:szCs w:val="22"/>
    </w:rPr>
  </w:style>
  <w:style w:type="character" w:customStyle="1" w:styleId="Heading3Char">
    <w:name w:val="Heading 3 Char"/>
    <w:basedOn w:val="DefaultParagraphFont"/>
    <w:link w:val="Heading3"/>
    <w:uiPriority w:val="9"/>
    <w:rsid w:val="008B48F4"/>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922">
      <w:bodyDiv w:val="1"/>
      <w:marLeft w:val="0"/>
      <w:marRight w:val="0"/>
      <w:marTop w:val="0"/>
      <w:marBottom w:val="0"/>
      <w:divBdr>
        <w:top w:val="none" w:sz="0" w:space="0" w:color="auto"/>
        <w:left w:val="none" w:sz="0" w:space="0" w:color="auto"/>
        <w:bottom w:val="none" w:sz="0" w:space="0" w:color="auto"/>
        <w:right w:val="none" w:sz="0" w:space="0" w:color="auto"/>
      </w:divBdr>
    </w:div>
    <w:div w:id="593906136">
      <w:bodyDiv w:val="1"/>
      <w:marLeft w:val="0"/>
      <w:marRight w:val="0"/>
      <w:marTop w:val="0"/>
      <w:marBottom w:val="0"/>
      <w:divBdr>
        <w:top w:val="none" w:sz="0" w:space="0" w:color="auto"/>
        <w:left w:val="none" w:sz="0" w:space="0" w:color="auto"/>
        <w:bottom w:val="none" w:sz="0" w:space="0" w:color="auto"/>
        <w:right w:val="none" w:sz="0" w:space="0" w:color="auto"/>
      </w:divBdr>
      <w:divsChild>
        <w:div w:id="573009462">
          <w:marLeft w:val="0"/>
          <w:marRight w:val="0"/>
          <w:marTop w:val="0"/>
          <w:marBottom w:val="0"/>
          <w:divBdr>
            <w:top w:val="none" w:sz="0" w:space="0" w:color="auto"/>
            <w:left w:val="none" w:sz="0" w:space="0" w:color="auto"/>
            <w:bottom w:val="none" w:sz="0" w:space="0" w:color="auto"/>
            <w:right w:val="none" w:sz="0" w:space="0" w:color="auto"/>
          </w:divBdr>
          <w:divsChild>
            <w:div w:id="13625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1943">
      <w:bodyDiv w:val="1"/>
      <w:marLeft w:val="0"/>
      <w:marRight w:val="0"/>
      <w:marTop w:val="0"/>
      <w:marBottom w:val="0"/>
      <w:divBdr>
        <w:top w:val="none" w:sz="0" w:space="0" w:color="auto"/>
        <w:left w:val="none" w:sz="0" w:space="0" w:color="auto"/>
        <w:bottom w:val="none" w:sz="0" w:space="0" w:color="auto"/>
        <w:right w:val="none" w:sz="0" w:space="0" w:color="auto"/>
      </w:divBdr>
      <w:divsChild>
        <w:div w:id="238448745">
          <w:marLeft w:val="0"/>
          <w:marRight w:val="0"/>
          <w:marTop w:val="0"/>
          <w:marBottom w:val="0"/>
          <w:divBdr>
            <w:top w:val="none" w:sz="0" w:space="0" w:color="auto"/>
            <w:left w:val="none" w:sz="0" w:space="0" w:color="auto"/>
            <w:bottom w:val="none" w:sz="0" w:space="0" w:color="auto"/>
            <w:right w:val="none" w:sz="0" w:space="0" w:color="auto"/>
          </w:divBdr>
          <w:divsChild>
            <w:div w:id="4556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99895">
      <w:bodyDiv w:val="1"/>
      <w:marLeft w:val="0"/>
      <w:marRight w:val="0"/>
      <w:marTop w:val="0"/>
      <w:marBottom w:val="0"/>
      <w:divBdr>
        <w:top w:val="none" w:sz="0" w:space="0" w:color="auto"/>
        <w:left w:val="none" w:sz="0" w:space="0" w:color="auto"/>
        <w:bottom w:val="none" w:sz="0" w:space="0" w:color="auto"/>
        <w:right w:val="none" w:sz="0" w:space="0" w:color="auto"/>
      </w:divBdr>
      <w:divsChild>
        <w:div w:id="1296444417">
          <w:marLeft w:val="0"/>
          <w:marRight w:val="0"/>
          <w:marTop w:val="0"/>
          <w:marBottom w:val="0"/>
          <w:divBdr>
            <w:top w:val="none" w:sz="0" w:space="0" w:color="auto"/>
            <w:left w:val="none" w:sz="0" w:space="0" w:color="auto"/>
            <w:bottom w:val="none" w:sz="0" w:space="0" w:color="auto"/>
            <w:right w:val="none" w:sz="0" w:space="0" w:color="auto"/>
          </w:divBdr>
          <w:divsChild>
            <w:div w:id="4410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076">
      <w:bodyDiv w:val="1"/>
      <w:marLeft w:val="0"/>
      <w:marRight w:val="0"/>
      <w:marTop w:val="0"/>
      <w:marBottom w:val="0"/>
      <w:divBdr>
        <w:top w:val="none" w:sz="0" w:space="0" w:color="auto"/>
        <w:left w:val="none" w:sz="0" w:space="0" w:color="auto"/>
        <w:bottom w:val="none" w:sz="0" w:space="0" w:color="auto"/>
        <w:right w:val="none" w:sz="0" w:space="0" w:color="auto"/>
      </w:divBdr>
      <w:divsChild>
        <w:div w:id="2098478139">
          <w:marLeft w:val="0"/>
          <w:marRight w:val="0"/>
          <w:marTop w:val="0"/>
          <w:marBottom w:val="0"/>
          <w:divBdr>
            <w:top w:val="none" w:sz="0" w:space="0" w:color="auto"/>
            <w:left w:val="none" w:sz="0" w:space="0" w:color="auto"/>
            <w:bottom w:val="none" w:sz="0" w:space="0" w:color="auto"/>
            <w:right w:val="none" w:sz="0" w:space="0" w:color="auto"/>
          </w:divBdr>
          <w:divsChild>
            <w:div w:id="12706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0086">
      <w:bodyDiv w:val="1"/>
      <w:marLeft w:val="0"/>
      <w:marRight w:val="0"/>
      <w:marTop w:val="0"/>
      <w:marBottom w:val="0"/>
      <w:divBdr>
        <w:top w:val="none" w:sz="0" w:space="0" w:color="auto"/>
        <w:left w:val="none" w:sz="0" w:space="0" w:color="auto"/>
        <w:bottom w:val="none" w:sz="0" w:space="0" w:color="auto"/>
        <w:right w:val="none" w:sz="0" w:space="0" w:color="auto"/>
      </w:divBdr>
      <w:divsChild>
        <w:div w:id="1722708602">
          <w:marLeft w:val="0"/>
          <w:marRight w:val="0"/>
          <w:marTop w:val="0"/>
          <w:marBottom w:val="0"/>
          <w:divBdr>
            <w:top w:val="none" w:sz="0" w:space="0" w:color="auto"/>
            <w:left w:val="none" w:sz="0" w:space="0" w:color="auto"/>
            <w:bottom w:val="none" w:sz="0" w:space="0" w:color="auto"/>
            <w:right w:val="none" w:sz="0" w:space="0" w:color="auto"/>
          </w:divBdr>
          <w:divsChild>
            <w:div w:id="15194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1158">
      <w:bodyDiv w:val="1"/>
      <w:marLeft w:val="0"/>
      <w:marRight w:val="0"/>
      <w:marTop w:val="0"/>
      <w:marBottom w:val="0"/>
      <w:divBdr>
        <w:top w:val="none" w:sz="0" w:space="0" w:color="auto"/>
        <w:left w:val="none" w:sz="0" w:space="0" w:color="auto"/>
        <w:bottom w:val="none" w:sz="0" w:space="0" w:color="auto"/>
        <w:right w:val="none" w:sz="0" w:space="0" w:color="auto"/>
      </w:divBdr>
    </w:div>
    <w:div w:id="2013022956">
      <w:bodyDiv w:val="1"/>
      <w:marLeft w:val="0"/>
      <w:marRight w:val="0"/>
      <w:marTop w:val="0"/>
      <w:marBottom w:val="0"/>
      <w:divBdr>
        <w:top w:val="none" w:sz="0" w:space="0" w:color="auto"/>
        <w:left w:val="none" w:sz="0" w:space="0" w:color="auto"/>
        <w:bottom w:val="none" w:sz="0" w:space="0" w:color="auto"/>
        <w:right w:val="none" w:sz="0" w:space="0" w:color="auto"/>
      </w:divBdr>
      <w:divsChild>
        <w:div w:id="127943164">
          <w:marLeft w:val="0"/>
          <w:marRight w:val="0"/>
          <w:marTop w:val="0"/>
          <w:marBottom w:val="0"/>
          <w:divBdr>
            <w:top w:val="none" w:sz="0" w:space="0" w:color="auto"/>
            <w:left w:val="none" w:sz="0" w:space="0" w:color="auto"/>
            <w:bottom w:val="none" w:sz="0" w:space="0" w:color="auto"/>
            <w:right w:val="none" w:sz="0" w:space="0" w:color="auto"/>
          </w:divBdr>
          <w:divsChild>
            <w:div w:id="4391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i.instructure.com/courses/251502/files/113360890?module_item_id=3133674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nn\OneDrive%20-%20BYU-Idaho\All-Classes-Support\ECEN-361\ECEN-361-Lab-Instruc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1B7A-1C81-48AF-8652-893718D2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ECEN-361-Lab-Instruction-Template</Template>
  <TotalTime>1</TotalTime>
  <Pages>4</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Links>
    <vt:vector size="6" baseType="variant">
      <vt:variant>
        <vt:i4>4390940</vt:i4>
      </vt:variant>
      <vt:variant>
        <vt:i4>0</vt:i4>
      </vt:variant>
      <vt:variant>
        <vt:i4>0</vt:i4>
      </vt:variant>
      <vt:variant>
        <vt:i4>5</vt:i4>
      </vt:variant>
      <vt:variant>
        <vt:lpwstr>https://byui.instructure.com/courses/251502/files/113360890?module_item_id=31336740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Watson</dc:creator>
  <cp:keywords/>
  <dc:description/>
  <cp:lastModifiedBy>Watson, Lynn</cp:lastModifiedBy>
  <cp:revision>2</cp:revision>
  <cp:lastPrinted>2023-01-17T02:30:00Z</cp:lastPrinted>
  <dcterms:created xsi:type="dcterms:W3CDTF">2023-08-26T09:39:00Z</dcterms:created>
  <dcterms:modified xsi:type="dcterms:W3CDTF">2023-08-26T09:39:00Z</dcterms:modified>
</cp:coreProperties>
</file>